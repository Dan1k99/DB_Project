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7"/>
        <w:gridCol w:w="1670"/>
        <w:gridCol w:w="3079"/>
        <w:gridCol w:w="962"/>
        <w:gridCol w:w="2257"/>
      </w:tblGrid>
      <w:tr w:rsidR="003017DE" w:rsidRPr="00DD3BD8" w14:paraId="652263D0" w14:textId="77777777" w:rsidTr="0049324E">
        <w:tc>
          <w:tcPr>
            <w:tcW w:w="136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77777777" w:rsidR="003017DE" w:rsidRPr="00DD3BD8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מס' קבוצה</w:t>
            </w:r>
          </w:p>
        </w:tc>
        <w:tc>
          <w:tcPr>
            <w:tcW w:w="57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77777777" w:rsidR="003017DE" w:rsidRPr="00DD3BD8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אתר</w:t>
            </w:r>
          </w:p>
        </w:tc>
        <w:tc>
          <w:tcPr>
            <w:tcW w:w="225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77777777" w:rsidR="003017DE" w:rsidRPr="00DD3BD8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תאריך הגשה</w:t>
            </w:r>
          </w:p>
        </w:tc>
      </w:tr>
      <w:tr w:rsidR="003017DE" w:rsidRPr="00DD3BD8" w14:paraId="4A4493AD" w14:textId="77777777" w:rsidTr="0049324E">
        <w:tc>
          <w:tcPr>
            <w:tcW w:w="136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07DCDC11" w:rsidR="003017DE" w:rsidRPr="00DD3BD8" w:rsidRDefault="00FC51E4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46</w:t>
            </w:r>
          </w:p>
        </w:tc>
        <w:tc>
          <w:tcPr>
            <w:tcW w:w="57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7F802D4A" w:rsidR="003017DE" w:rsidRPr="00DD3BD8" w:rsidRDefault="004F26FF" w:rsidP="00F22F80">
            <w:pPr>
              <w:bidi w:val="0"/>
              <w:spacing w:line="256" w:lineRule="auto"/>
              <w:jc w:val="center"/>
              <w:rPr>
                <w:rFonts w:ascii="Tahoma" w:hAnsi="Tahoma"/>
              </w:rPr>
            </w:pPr>
            <w:hyperlink r:id="rId8" w:tgtFrame="_blank" w:history="1">
              <w:r w:rsidR="00F22F80" w:rsidRPr="00DD3BD8">
                <w:rPr>
                  <w:rStyle w:val="Hyperlink"/>
                  <w:rFonts w:ascii="Tahoma" w:hAnsi="Tahoma"/>
                </w:rPr>
                <w:t>https://kustomkitgymequipment.com</w:t>
              </w:r>
              <w:r w:rsidR="00F22F80" w:rsidRPr="00DD3BD8">
                <w:rPr>
                  <w:rStyle w:val="Hyperlink"/>
                  <w:rFonts w:ascii="Tahoma" w:hAnsi="Tahoma"/>
                  <w:rtl/>
                </w:rPr>
                <w:t>/</w:t>
              </w:r>
            </w:hyperlink>
          </w:p>
        </w:tc>
        <w:tc>
          <w:tcPr>
            <w:tcW w:w="225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1DA13825" w:rsidR="003017DE" w:rsidRPr="00DD3BD8" w:rsidRDefault="00011FFA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14/05/2023</w:t>
            </w:r>
          </w:p>
        </w:tc>
      </w:tr>
      <w:tr w:rsidR="003017DE" w:rsidRPr="00DD3BD8" w14:paraId="56E2CBE7" w14:textId="77777777" w:rsidTr="0049324E">
        <w:tc>
          <w:tcPr>
            <w:tcW w:w="9335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152E471A" w:rsidR="003017DE" w:rsidRPr="00DD3BD8" w:rsidRDefault="003017DE" w:rsidP="00FC4960">
            <w:pPr>
              <w:spacing w:after="0" w:line="240" w:lineRule="auto"/>
              <w:jc w:val="center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 xml:space="preserve">חברי הצוות </w:t>
            </w:r>
            <w:r w:rsidR="00B22226" w:rsidRPr="00DD3BD8">
              <w:rPr>
                <w:rFonts w:ascii="Tahoma" w:hAnsi="Tahoma"/>
                <w:rtl/>
              </w:rPr>
              <w:t>– מספרי ת.ז</w:t>
            </w:r>
          </w:p>
        </w:tc>
      </w:tr>
      <w:tr w:rsidR="0049324E" w:rsidRPr="00DD3BD8" w14:paraId="34650622" w14:textId="77777777" w:rsidTr="0049324E">
        <w:tc>
          <w:tcPr>
            <w:tcW w:w="3037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1C1033A1" w:rsidR="0049324E" w:rsidRPr="00DD3BD8" w:rsidRDefault="0049324E" w:rsidP="0049324E">
            <w:pPr>
              <w:tabs>
                <w:tab w:val="right" w:pos="2686"/>
              </w:tabs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322661075</w:t>
            </w:r>
          </w:p>
        </w:tc>
        <w:tc>
          <w:tcPr>
            <w:tcW w:w="3079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7DA1E09A" w:rsidR="0049324E" w:rsidRPr="00DD3BD8" w:rsidRDefault="0049324E" w:rsidP="0049324E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208343491</w:t>
            </w:r>
          </w:p>
        </w:tc>
        <w:tc>
          <w:tcPr>
            <w:tcW w:w="3219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173FF755" w:rsidR="0049324E" w:rsidRPr="00DD3BD8" w:rsidRDefault="0049324E" w:rsidP="0049324E">
            <w:pPr>
              <w:tabs>
                <w:tab w:val="right" w:pos="2686"/>
              </w:tabs>
              <w:spacing w:after="0" w:line="240" w:lineRule="auto"/>
              <w:jc w:val="lef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318720711</w:t>
            </w:r>
          </w:p>
        </w:tc>
      </w:tr>
    </w:tbl>
    <w:p w14:paraId="22A926DC" w14:textId="77777777" w:rsidR="003017DE" w:rsidRPr="00DD3BD8" w:rsidRDefault="003017DE" w:rsidP="00A805C6">
      <w:pPr>
        <w:pStyle w:val="2"/>
        <w:spacing w:before="0" w:after="120" w:line="240" w:lineRule="auto"/>
        <w:jc w:val="center"/>
        <w:rPr>
          <w:rFonts w:ascii="Tahoma" w:hAnsi="Tahoma" w:cs="Tahoma"/>
          <w:sz w:val="22"/>
          <w:szCs w:val="22"/>
          <w:rtl/>
        </w:rPr>
      </w:pPr>
    </w:p>
    <w:p w14:paraId="2315A575" w14:textId="5EB1BB58" w:rsidR="0059551A" w:rsidRPr="00DD3BD8" w:rsidRDefault="003017DE" w:rsidP="00DD3BD8">
      <w:pPr>
        <w:pStyle w:val="2"/>
        <w:spacing w:before="0" w:after="120" w:line="240" w:lineRule="auto"/>
        <w:jc w:val="center"/>
        <w:rPr>
          <w:rFonts w:ascii="Tahoma" w:hAnsi="Tahoma" w:cs="Tahoma"/>
          <w:sz w:val="22"/>
          <w:szCs w:val="22"/>
          <w:rtl/>
        </w:rPr>
      </w:pPr>
      <w:r w:rsidRPr="00DD3BD8">
        <w:rPr>
          <w:rFonts w:ascii="Tahoma" w:hAnsi="Tahoma" w:cs="Tahoma"/>
          <w:sz w:val="22"/>
          <w:szCs w:val="22"/>
          <w:rtl/>
        </w:rPr>
        <w:t>פרויקט בסיסי נתונים</w:t>
      </w:r>
    </w:p>
    <w:p w14:paraId="507FE0D1" w14:textId="1D09FC02" w:rsidR="00E51500" w:rsidRPr="00DD3BD8" w:rsidRDefault="00D825B2" w:rsidP="00A805C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DD3BD8">
        <w:rPr>
          <w:rFonts w:ascii="Tahoma" w:hAnsi="Tahoma" w:cs="Tahoma"/>
          <w:sz w:val="22"/>
          <w:szCs w:val="22"/>
          <w:rtl/>
        </w:rPr>
        <w:t xml:space="preserve">מטלה </w:t>
      </w:r>
      <w:r w:rsidR="004F70F9" w:rsidRPr="00DD3BD8">
        <w:rPr>
          <w:rFonts w:ascii="Tahoma" w:hAnsi="Tahoma" w:cs="Tahoma"/>
          <w:sz w:val="22"/>
          <w:szCs w:val="22"/>
          <w:rtl/>
        </w:rPr>
        <w:t>1</w:t>
      </w:r>
      <w:r w:rsidRPr="00DD3BD8">
        <w:rPr>
          <w:rFonts w:ascii="Tahoma" w:hAnsi="Tahoma" w:cs="Tahoma"/>
          <w:sz w:val="22"/>
          <w:szCs w:val="22"/>
          <w:rtl/>
        </w:rPr>
        <w:t xml:space="preserve"> (</w:t>
      </w:r>
      <w:r w:rsidR="00883C6A" w:rsidRPr="00DD3BD8">
        <w:rPr>
          <w:rFonts w:ascii="Tahoma" w:hAnsi="Tahoma" w:cs="Tahoma"/>
          <w:sz w:val="22"/>
          <w:szCs w:val="22"/>
          <w:rtl/>
        </w:rPr>
        <w:t>4</w:t>
      </w:r>
      <w:r w:rsidRPr="00DD3BD8">
        <w:rPr>
          <w:rFonts w:ascii="Tahoma" w:hAnsi="Tahoma" w:cs="Tahoma"/>
          <w:sz w:val="22"/>
          <w:szCs w:val="22"/>
          <w:rtl/>
        </w:rPr>
        <w:t xml:space="preserve">0%) </w:t>
      </w:r>
      <w:r w:rsidR="004F70F9" w:rsidRPr="00DD3BD8">
        <w:rPr>
          <w:rFonts w:ascii="Tahoma" w:hAnsi="Tahoma" w:cs="Tahoma"/>
          <w:sz w:val="22"/>
          <w:szCs w:val="22"/>
          <w:rtl/>
        </w:rPr>
        <w:t>–</w:t>
      </w:r>
      <w:r w:rsidRPr="00DD3BD8">
        <w:rPr>
          <w:rFonts w:ascii="Tahoma" w:hAnsi="Tahoma" w:cs="Tahoma"/>
          <w:sz w:val="22"/>
          <w:szCs w:val="22"/>
          <w:rtl/>
        </w:rPr>
        <w:t xml:space="preserve"> </w:t>
      </w:r>
      <w:r w:rsidR="005524B9" w:rsidRPr="00DD3BD8">
        <w:rPr>
          <w:rFonts w:ascii="Tahoma" w:hAnsi="Tahoma" w:cs="Tahoma"/>
          <w:sz w:val="22"/>
          <w:szCs w:val="22"/>
          <w:rtl/>
        </w:rPr>
        <w:t>עיצוב קונספטואלי (תרשים ישויות-קשרים)</w:t>
      </w:r>
    </w:p>
    <w:p w14:paraId="4B7265BE" w14:textId="41828627" w:rsidR="00BE375D" w:rsidRPr="00DD3BD8" w:rsidRDefault="00BB6B42" w:rsidP="00DD3BD8">
      <w:pPr>
        <w:pStyle w:val="ae"/>
        <w:spacing w:after="120" w:line="240" w:lineRule="auto"/>
        <w:contextualSpacing w:val="0"/>
        <w:rPr>
          <w:rFonts w:ascii="Tahoma" w:hAnsi="Tahoma"/>
          <w:b/>
          <w:bCs/>
        </w:rPr>
      </w:pPr>
      <w:r>
        <w:rPr>
          <w:rFonts w:ascii="Tahoma" w:hAnsi="Tahoma" w:hint="cs"/>
          <w:b/>
          <w:bCs/>
          <w:color w:val="000000" w:themeColor="text1"/>
          <w:u w:val="single"/>
        </w:rPr>
        <w:t>ERD</w:t>
      </w:r>
      <w:r w:rsidR="00DD3BD8" w:rsidRPr="00DD3BD8">
        <w:rPr>
          <w:rFonts w:ascii="Tahoma" w:hAnsi="Tahoma"/>
          <w:b/>
          <w:bCs/>
          <w:color w:val="000000" w:themeColor="text1"/>
          <w:u w:val="single"/>
          <w:rtl/>
        </w:rPr>
        <w:t xml:space="preserve"> </w:t>
      </w:r>
      <w:r>
        <w:rPr>
          <w:rFonts w:ascii="Tahoma" w:hAnsi="Tahoma" w:hint="cs"/>
          <w:b/>
          <w:bCs/>
          <w:color w:val="000000" w:themeColor="text1"/>
          <w:u w:val="single"/>
          <w:rtl/>
        </w:rPr>
        <w:t>קודם</w:t>
      </w:r>
      <w:r w:rsidR="00DD3BD8" w:rsidRPr="00DD3BD8">
        <w:rPr>
          <w:rFonts w:ascii="Tahoma" w:hAnsi="Tahoma" w:hint="cs"/>
          <w:b/>
          <w:bCs/>
          <w:color w:val="000000" w:themeColor="text1"/>
          <w:u w:val="single"/>
          <w:rtl/>
        </w:rPr>
        <w:t>:</w:t>
      </w:r>
    </w:p>
    <w:p w14:paraId="3BE0467D" w14:textId="6F944039" w:rsidR="00724101" w:rsidRPr="00DD3BD8" w:rsidRDefault="00DD3BD8" w:rsidP="00724101">
      <w:pPr>
        <w:rPr>
          <w:rFonts w:ascii="Tahoma" w:hAnsi="Tahoma"/>
        </w:rPr>
      </w:pPr>
      <w:r w:rsidRPr="00DD3BD8">
        <w:rPr>
          <w:rFonts w:ascii="Tahoma" w:hAnsi="Tahoma"/>
          <w:noProof/>
          <w:rtl/>
        </w:rPr>
        <w:drawing>
          <wp:inline distT="0" distB="0" distL="0" distR="0" wp14:anchorId="2570D04E" wp14:editId="1D3C5882">
            <wp:extent cx="5940425" cy="6224905"/>
            <wp:effectExtent l="0" t="0" r="3175" b="444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C84C" w14:textId="1695C24C" w:rsidR="00724101" w:rsidRPr="00DD3BD8" w:rsidRDefault="00724101" w:rsidP="00724101">
      <w:pPr>
        <w:rPr>
          <w:rFonts w:ascii="Tahoma" w:hAnsi="Tahoma"/>
        </w:rPr>
      </w:pPr>
    </w:p>
    <w:p w14:paraId="290DDAD9" w14:textId="05A3A4A8" w:rsidR="00724101" w:rsidRPr="00DD3BD8" w:rsidRDefault="00724101" w:rsidP="00724101">
      <w:pPr>
        <w:rPr>
          <w:rFonts w:ascii="Tahoma" w:hAnsi="Tahoma"/>
          <w:rtl/>
        </w:rPr>
      </w:pPr>
      <w:r w:rsidRPr="00DD3BD8">
        <w:rPr>
          <w:rFonts w:ascii="Tahoma" w:hAnsi="Tahoma"/>
          <w:rtl/>
        </w:rPr>
        <w:t>הערות הבודק שצריך לתקן:</w:t>
      </w:r>
    </w:p>
    <w:p w14:paraId="31AF6585" w14:textId="4998CE1D" w:rsidR="00724101" w:rsidRPr="00DD3BD8" w:rsidRDefault="00724101" w:rsidP="00724101">
      <w:pPr>
        <w:rPr>
          <w:rFonts w:ascii="Tahoma" w:hAnsi="Tahoma"/>
          <w:rtl/>
        </w:rPr>
      </w:pPr>
      <w:r w:rsidRPr="00DD3BD8">
        <w:rPr>
          <w:rFonts w:ascii="Tahoma" w:hAnsi="Tahoma"/>
          <w:rtl/>
        </w:rPr>
        <w:t xml:space="preserve">*הקשר בון </w:t>
      </w:r>
      <w:r w:rsidRPr="00DD3BD8">
        <w:rPr>
          <w:rFonts w:ascii="Tahoma" w:hAnsi="Tahoma"/>
        </w:rPr>
        <w:t>CUSTOMER</w:t>
      </w:r>
      <w:r w:rsidRPr="00DD3BD8">
        <w:rPr>
          <w:rFonts w:ascii="Tahoma" w:hAnsi="Tahoma"/>
          <w:rtl/>
        </w:rPr>
        <w:t xml:space="preserve"> ו- </w:t>
      </w:r>
      <w:r w:rsidRPr="00DD3BD8">
        <w:rPr>
          <w:rFonts w:ascii="Tahoma" w:hAnsi="Tahoma"/>
        </w:rPr>
        <w:t xml:space="preserve">ORDER </w:t>
      </w:r>
      <w:r w:rsidRPr="00DD3BD8">
        <w:rPr>
          <w:rFonts w:ascii="Tahoma" w:hAnsi="Tahoma"/>
          <w:rtl/>
        </w:rPr>
        <w:t xml:space="preserve"> מיותר הוא ניכר מהקשר </w:t>
      </w:r>
      <w:r w:rsidRPr="00DD3BD8">
        <w:rPr>
          <w:rFonts w:ascii="Tahoma" w:hAnsi="Tahoma"/>
        </w:rPr>
        <w:t>ORDER</w:t>
      </w:r>
      <w:r w:rsidRPr="00DD3BD8">
        <w:rPr>
          <w:rFonts w:ascii="Tahoma" w:hAnsi="Tahoma"/>
          <w:rtl/>
        </w:rPr>
        <w:t xml:space="preserve"> ל- </w:t>
      </w:r>
      <w:r w:rsidRPr="00DD3BD8">
        <w:rPr>
          <w:rFonts w:ascii="Tahoma" w:hAnsi="Tahoma"/>
        </w:rPr>
        <w:t>CREDIT CARD</w:t>
      </w:r>
      <w:r w:rsidRPr="00DD3BD8">
        <w:rPr>
          <w:rFonts w:ascii="Tahoma" w:hAnsi="Tahoma"/>
          <w:rtl/>
        </w:rPr>
        <w:t xml:space="preserve"> </w:t>
      </w:r>
    </w:p>
    <w:p w14:paraId="3213B0A9" w14:textId="77777777" w:rsidR="00840C2B" w:rsidRPr="00DD3BD8" w:rsidRDefault="00724101" w:rsidP="00724101">
      <w:pPr>
        <w:rPr>
          <w:rFonts w:ascii="Tahoma" w:hAnsi="Tahoma"/>
          <w:rtl/>
        </w:rPr>
      </w:pPr>
      <w:r w:rsidRPr="00DD3BD8">
        <w:rPr>
          <w:rFonts w:ascii="Tahoma" w:hAnsi="Tahoma"/>
          <w:rtl/>
        </w:rPr>
        <w:t>*</w:t>
      </w:r>
      <w:r w:rsidR="00840C2B" w:rsidRPr="00DD3BD8">
        <w:rPr>
          <w:rFonts w:ascii="Tahoma" w:hAnsi="Tahoma"/>
          <w:rtl/>
        </w:rPr>
        <w:t xml:space="preserve"> </w:t>
      </w:r>
      <w:r w:rsidR="00840C2B" w:rsidRPr="00DD3BD8">
        <w:rPr>
          <w:rFonts w:ascii="Tahoma" w:hAnsi="Tahoma"/>
        </w:rPr>
        <w:t xml:space="preserve">SEARCH </w:t>
      </w:r>
      <w:r w:rsidR="00840C2B" w:rsidRPr="00DD3BD8">
        <w:rPr>
          <w:rFonts w:ascii="Tahoma" w:hAnsi="Tahoma"/>
          <w:rtl/>
        </w:rPr>
        <w:t xml:space="preserve"> לא מוביל ל</w:t>
      </w:r>
      <w:r w:rsidR="00840C2B" w:rsidRPr="00DD3BD8">
        <w:rPr>
          <w:rFonts w:ascii="Tahoma" w:hAnsi="Tahoma"/>
        </w:rPr>
        <w:t>ORDER</w:t>
      </w:r>
      <w:r w:rsidR="00840C2B" w:rsidRPr="00DD3BD8">
        <w:rPr>
          <w:rFonts w:ascii="Tahoma" w:hAnsi="Tahoma"/>
          <w:rtl/>
        </w:rPr>
        <w:t xml:space="preserve"> אלא הוא מוביל ל- </w:t>
      </w:r>
      <w:r w:rsidR="00840C2B" w:rsidRPr="00DD3BD8">
        <w:rPr>
          <w:rFonts w:ascii="Tahoma" w:hAnsi="Tahoma"/>
        </w:rPr>
        <w:t>PRODUCT</w:t>
      </w:r>
      <w:r w:rsidR="00840C2B" w:rsidRPr="00DD3BD8">
        <w:rPr>
          <w:rFonts w:ascii="Tahoma" w:hAnsi="Tahoma"/>
          <w:rtl/>
        </w:rPr>
        <w:t xml:space="preserve"> ורק אם הלקוח מעוניין במוצר אז הוא יבצע הזמנה</w:t>
      </w:r>
    </w:p>
    <w:p w14:paraId="4F12E72B" w14:textId="3A536E91" w:rsidR="00724101" w:rsidRPr="00DD3BD8" w:rsidRDefault="00840C2B" w:rsidP="00724101">
      <w:pPr>
        <w:rPr>
          <w:rFonts w:ascii="Tahoma" w:hAnsi="Tahoma"/>
        </w:rPr>
      </w:pPr>
      <w:r w:rsidRPr="00DD3BD8">
        <w:rPr>
          <w:rFonts w:ascii="Tahoma" w:hAnsi="Tahoma"/>
          <w:rtl/>
        </w:rPr>
        <w:t xml:space="preserve">*ישות חלשה היא תמיד בין יחיד לרבים, חשבו על דרך אחרת למדל את </w:t>
      </w:r>
      <w:r w:rsidRPr="00DD3BD8">
        <w:rPr>
          <w:rFonts w:ascii="Tahoma" w:hAnsi="Tahoma"/>
        </w:rPr>
        <w:t>SHIPMENT</w:t>
      </w:r>
      <w:r w:rsidRPr="00DD3BD8">
        <w:rPr>
          <w:rFonts w:ascii="Tahoma" w:hAnsi="Tahoma"/>
          <w:rtl/>
        </w:rPr>
        <w:t xml:space="preserve"> </w:t>
      </w:r>
    </w:p>
    <w:p w14:paraId="1F9F6A39" w14:textId="48A8A8DD" w:rsidR="00672D16" w:rsidRPr="00DD3BD8" w:rsidRDefault="00672D16" w:rsidP="00724101">
      <w:pPr>
        <w:rPr>
          <w:rFonts w:ascii="Tahoma" w:hAnsi="Tahoma"/>
        </w:rPr>
      </w:pPr>
      <w:r w:rsidRPr="00DD3BD8">
        <w:rPr>
          <w:rFonts w:ascii="Tahoma" w:hAnsi="Tahoma"/>
          <w:rtl/>
        </w:rPr>
        <w:t xml:space="preserve">*לכל חיפש יכול להיות רק לקוח אחד שמחפש אותו. גם אם השאלה בחיפוש היא אותה שאלה. תחשבו על המזהיים של </w:t>
      </w:r>
      <w:r w:rsidRPr="00DD3BD8">
        <w:rPr>
          <w:rFonts w:ascii="Tahoma" w:hAnsi="Tahoma"/>
        </w:rPr>
        <w:t>SEARCH</w:t>
      </w:r>
      <w:r w:rsidRPr="00DD3BD8">
        <w:rPr>
          <w:rFonts w:ascii="Tahoma" w:hAnsi="Tahoma"/>
          <w:rtl/>
        </w:rPr>
        <w:t xml:space="preserve"> בשביל להבין את זה.</w:t>
      </w:r>
    </w:p>
    <w:p w14:paraId="573BF019" w14:textId="293F121A" w:rsidR="00724101" w:rsidRPr="00DD3BD8" w:rsidRDefault="00082876" w:rsidP="00210C05">
      <w:pPr>
        <w:rPr>
          <w:rFonts w:ascii="Tahoma" w:hAnsi="Tahoma"/>
        </w:rPr>
      </w:pPr>
      <w:r w:rsidRPr="00DD3BD8">
        <w:rPr>
          <w:rFonts w:ascii="Tahoma" w:hAnsi="Tahoma"/>
          <w:rtl/>
        </w:rPr>
        <w:t xml:space="preserve">*הערך </w:t>
      </w:r>
      <w:r w:rsidRPr="00DD3BD8">
        <w:rPr>
          <w:rFonts w:ascii="Tahoma" w:hAnsi="Tahoma"/>
        </w:rPr>
        <w:t>RESULTS</w:t>
      </w:r>
      <w:r w:rsidRPr="00DD3BD8">
        <w:rPr>
          <w:rFonts w:ascii="Tahoma" w:hAnsi="Tahoma"/>
          <w:rtl/>
        </w:rPr>
        <w:t xml:space="preserve"> לא צריך להיות שדה, הוא צריך להיו</w:t>
      </w:r>
      <w:r w:rsidR="00047D31" w:rsidRPr="00DD3BD8">
        <w:rPr>
          <w:rFonts w:ascii="Tahoma" w:hAnsi="Tahoma"/>
        </w:rPr>
        <w:t>B</w:t>
      </w:r>
      <w:r w:rsidRPr="00DD3BD8">
        <w:rPr>
          <w:rFonts w:ascii="Tahoma" w:hAnsi="Tahoma"/>
          <w:rtl/>
        </w:rPr>
        <w:t xml:space="preserve">ת קשר ל- </w:t>
      </w:r>
      <w:r w:rsidRPr="00DD3BD8">
        <w:rPr>
          <w:rFonts w:ascii="Tahoma" w:hAnsi="Tahoma"/>
        </w:rPr>
        <w:t>PRODUCT</w:t>
      </w:r>
    </w:p>
    <w:p w14:paraId="1C2755F7" w14:textId="717513AD" w:rsidR="00724101" w:rsidRPr="00DD3BD8" w:rsidRDefault="00724101" w:rsidP="00724101">
      <w:pPr>
        <w:rPr>
          <w:rFonts w:ascii="Tahoma" w:hAnsi="Tahoma"/>
        </w:rPr>
      </w:pPr>
    </w:p>
    <w:p w14:paraId="5A96A60B" w14:textId="2B134664" w:rsidR="00724101" w:rsidRPr="00DD3BD8" w:rsidRDefault="00BB6B42" w:rsidP="00A805C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</w:rPr>
      </w:pPr>
      <w:r w:rsidRPr="008B2C2F">
        <w:rPr>
          <w:rFonts w:ascii="Tahoma" w:hAnsi="Tahoma" w:cs="Tahoma"/>
          <w:color w:val="000000" w:themeColor="text1"/>
          <w:sz w:val="22"/>
          <w:szCs w:val="22"/>
          <w:u w:val="single"/>
          <w:rtl/>
        </w:rPr>
        <w:lastRenderedPageBreak/>
        <w:t xml:space="preserve">תרשים </w:t>
      </w:r>
      <w:r>
        <w:rPr>
          <w:rFonts w:ascii="Tahoma" w:hAnsi="Tahoma" w:cs="Tahoma" w:hint="cs"/>
          <w:color w:val="000000" w:themeColor="text1"/>
          <w:sz w:val="22"/>
          <w:szCs w:val="22"/>
          <w:u w:val="single"/>
        </w:rPr>
        <w:t>ERD</w:t>
      </w:r>
      <w:r w:rsidRPr="008B2C2F">
        <w:rPr>
          <w:rFonts w:ascii="Tahoma" w:hAnsi="Tahoma" w:cs="Tahoma"/>
          <w:color w:val="000000" w:themeColor="text1"/>
          <w:sz w:val="22"/>
          <w:szCs w:val="22"/>
          <w:u w:val="single"/>
          <w:rtl/>
        </w:rPr>
        <w:t xml:space="preserve"> </w:t>
      </w:r>
      <w:r>
        <w:rPr>
          <w:rFonts w:ascii="Tahoma" w:hAnsi="Tahoma" w:cs="Tahoma" w:hint="cs"/>
          <w:color w:val="000000" w:themeColor="text1"/>
          <w:sz w:val="22"/>
          <w:szCs w:val="22"/>
          <w:u w:val="single"/>
          <w:rtl/>
        </w:rPr>
        <w:t>מתוקן:</w:t>
      </w:r>
    </w:p>
    <w:p w14:paraId="4A54EE93" w14:textId="1647F09F" w:rsidR="00724101" w:rsidRPr="00DD3BD8" w:rsidRDefault="00DD3BD8" w:rsidP="00A805C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</w:rPr>
      </w:pPr>
      <w:r w:rsidRPr="00DD3BD8">
        <w:rPr>
          <w:rFonts w:ascii="Tahoma" w:hAnsi="Tahoma" w:cs="Tahoma"/>
          <w:noProof/>
          <w:sz w:val="22"/>
          <w:szCs w:val="22"/>
        </w:rPr>
        <w:drawing>
          <wp:inline distT="0" distB="0" distL="0" distR="0" wp14:anchorId="60E6CE04" wp14:editId="0369D80A">
            <wp:extent cx="5841943" cy="5993065"/>
            <wp:effectExtent l="0" t="0" r="0" b="0"/>
            <wp:docPr id="26286327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3274" name="Picture 1" descr="A screenshot of a computer screen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459" cy="602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0B71" w14:textId="77777777" w:rsidR="00724101" w:rsidRPr="00DD3BD8" w:rsidRDefault="00724101" w:rsidP="00724101">
      <w:pPr>
        <w:rPr>
          <w:rFonts w:ascii="Tahoma" w:hAnsi="Tahoma"/>
        </w:rPr>
      </w:pPr>
    </w:p>
    <w:p w14:paraId="20E0623B" w14:textId="77777777" w:rsidR="00724101" w:rsidRPr="00DD3BD8" w:rsidRDefault="00724101" w:rsidP="00724101">
      <w:pPr>
        <w:rPr>
          <w:rFonts w:ascii="Tahoma" w:hAnsi="Tahoma"/>
        </w:rPr>
      </w:pPr>
    </w:p>
    <w:p w14:paraId="66C38698" w14:textId="77777777" w:rsidR="00724101" w:rsidRDefault="00724101" w:rsidP="00724101">
      <w:pPr>
        <w:rPr>
          <w:rFonts w:ascii="Tahoma" w:hAnsi="Tahoma"/>
          <w:rtl/>
        </w:rPr>
      </w:pPr>
    </w:p>
    <w:p w14:paraId="18D60AE8" w14:textId="77777777" w:rsidR="00DD3BD8" w:rsidRDefault="00DD3BD8" w:rsidP="00724101">
      <w:pPr>
        <w:rPr>
          <w:rFonts w:ascii="Tahoma" w:hAnsi="Tahoma"/>
          <w:rtl/>
        </w:rPr>
      </w:pPr>
    </w:p>
    <w:p w14:paraId="056D5787" w14:textId="77777777" w:rsidR="00DD3BD8" w:rsidRPr="00DD3BD8" w:rsidRDefault="00DD3BD8" w:rsidP="00724101">
      <w:pPr>
        <w:rPr>
          <w:rFonts w:ascii="Tahoma" w:hAnsi="Tahoma"/>
        </w:rPr>
      </w:pPr>
    </w:p>
    <w:p w14:paraId="4963F67A" w14:textId="77777777" w:rsidR="00724101" w:rsidRPr="00DD3BD8" w:rsidRDefault="00724101" w:rsidP="00724101">
      <w:pPr>
        <w:pStyle w:val="2"/>
        <w:spacing w:before="0" w:after="120" w:line="240" w:lineRule="auto"/>
        <w:jc w:val="left"/>
        <w:rPr>
          <w:rFonts w:ascii="Tahoma" w:hAnsi="Tahoma" w:cs="Tahoma"/>
          <w:sz w:val="22"/>
          <w:szCs w:val="22"/>
        </w:rPr>
      </w:pPr>
    </w:p>
    <w:p w14:paraId="0971A31D" w14:textId="77777777" w:rsidR="00724101" w:rsidRPr="00DD3BD8" w:rsidRDefault="00724101" w:rsidP="00A805C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</w:rPr>
      </w:pPr>
    </w:p>
    <w:p w14:paraId="26BE0C2D" w14:textId="0CCDB7E3" w:rsidR="00CA5D6B" w:rsidRPr="00DD3BD8" w:rsidRDefault="00CA5D6B" w:rsidP="00CA5D6B">
      <w:pPr>
        <w:rPr>
          <w:rFonts w:ascii="Tahoma" w:hAnsi="Tahoma"/>
          <w:rtl/>
        </w:rPr>
      </w:pPr>
      <w:r>
        <w:rPr>
          <w:rFonts w:ascii="Tahoma" w:hAnsi="Tahoma" w:hint="cs"/>
          <w:b/>
          <w:bCs/>
          <w:u w:val="single"/>
          <w:rtl/>
        </w:rPr>
        <w:t xml:space="preserve">הנחות </w:t>
      </w:r>
      <w:r>
        <w:rPr>
          <w:rFonts w:ascii="Tahoma" w:hAnsi="Tahoma" w:hint="cs"/>
          <w:b/>
          <w:bCs/>
          <w:u w:val="single"/>
        </w:rPr>
        <w:t>ERD</w:t>
      </w:r>
      <w:r>
        <w:rPr>
          <w:rFonts w:ascii="Tahoma" w:hAnsi="Tahoma" w:hint="cs"/>
          <w:b/>
          <w:bCs/>
          <w:u w:val="single"/>
          <w:rtl/>
        </w:rPr>
        <w:t xml:space="preserve"> מתוקן</w:t>
      </w:r>
      <w:r w:rsidR="00573A8A">
        <w:rPr>
          <w:rFonts w:ascii="Tahoma" w:hAnsi="Tahoma" w:hint="cs"/>
          <w:b/>
          <w:bCs/>
          <w:u w:val="single"/>
          <w:rtl/>
        </w:rPr>
        <w:t>:</w:t>
      </w:r>
    </w:p>
    <w:p w14:paraId="335E2F19" w14:textId="77777777" w:rsidR="00724101" w:rsidRPr="00DD3BD8" w:rsidRDefault="00724101" w:rsidP="00724101">
      <w:pPr>
        <w:rPr>
          <w:rFonts w:ascii="Tahoma" w:hAnsi="Tahoma"/>
        </w:rPr>
      </w:pPr>
    </w:p>
    <w:tbl>
      <w:tblPr>
        <w:tblStyle w:val="ab"/>
        <w:bidiVisual/>
        <w:tblW w:w="9292" w:type="dxa"/>
        <w:jc w:val="center"/>
        <w:tblLook w:val="04A0" w:firstRow="1" w:lastRow="0" w:firstColumn="1" w:lastColumn="0" w:noHBand="0" w:noVBand="1"/>
      </w:tblPr>
      <w:tblGrid>
        <w:gridCol w:w="1991"/>
        <w:gridCol w:w="7301"/>
      </w:tblGrid>
      <w:tr w:rsidR="00BB6B42" w:rsidRPr="00DD3BD8" w14:paraId="2391B475" w14:textId="77777777" w:rsidTr="00312881">
        <w:trPr>
          <w:jc w:val="center"/>
        </w:trPr>
        <w:tc>
          <w:tcPr>
            <w:tcW w:w="1991" w:type="dxa"/>
            <w:shd w:val="clear" w:color="auto" w:fill="C6D9F1" w:themeFill="text2" w:themeFillTint="33"/>
          </w:tcPr>
          <w:p w14:paraId="696B27C0" w14:textId="77777777" w:rsidR="00BB6B42" w:rsidRPr="00DD3BD8" w:rsidRDefault="00BB6B42" w:rsidP="00312881">
            <w:pPr>
              <w:jc w:val="left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  <w:rtl/>
              </w:rPr>
              <w:t>מרכיב</w:t>
            </w:r>
          </w:p>
        </w:tc>
        <w:tc>
          <w:tcPr>
            <w:tcW w:w="7301" w:type="dxa"/>
            <w:shd w:val="clear" w:color="auto" w:fill="C6D9F1" w:themeFill="text2" w:themeFillTint="33"/>
          </w:tcPr>
          <w:p w14:paraId="4EE0DD2C" w14:textId="77777777" w:rsidR="00BB6B42" w:rsidRPr="00DD3BD8" w:rsidRDefault="00BB6B42" w:rsidP="00312881">
            <w:pPr>
              <w:jc w:val="left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  <w:rtl/>
              </w:rPr>
              <w:t xml:space="preserve">הנחות </w:t>
            </w:r>
          </w:p>
        </w:tc>
      </w:tr>
      <w:tr w:rsidR="00BB6B42" w:rsidRPr="00DD3BD8" w14:paraId="54EEA74C" w14:textId="77777777" w:rsidTr="003F70AA">
        <w:trPr>
          <w:trHeight w:val="771"/>
          <w:jc w:val="center"/>
        </w:trPr>
        <w:tc>
          <w:tcPr>
            <w:tcW w:w="1991" w:type="dxa"/>
          </w:tcPr>
          <w:p w14:paraId="27C4AD52" w14:textId="77777777" w:rsidR="00BB6B42" w:rsidRPr="00DD3BD8" w:rsidRDefault="00BB6B42" w:rsidP="00312881">
            <w:pPr>
              <w:spacing w:after="40" w:line="240" w:lineRule="auto"/>
              <w:jc w:val="center"/>
              <w:rPr>
                <w:rFonts w:ascii="Tahoma" w:hAnsi="Tahoma"/>
                <w:lang w:bidi="ar-SA"/>
              </w:rPr>
            </w:pPr>
            <w:r w:rsidRPr="00DD3BD8">
              <w:rPr>
                <w:rFonts w:ascii="Tahoma" w:hAnsi="Tahoma"/>
                <w:lang w:bidi="ar-SA"/>
              </w:rPr>
              <w:t>RATING</w:t>
            </w:r>
          </w:p>
          <w:p w14:paraId="3F39DAD6" w14:textId="77777777" w:rsidR="00BB6B42" w:rsidRPr="00DD3BD8" w:rsidRDefault="00BB6B42" w:rsidP="00312881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קשר בין מוצר ללקוח</w:t>
            </w:r>
          </w:p>
        </w:tc>
        <w:tc>
          <w:tcPr>
            <w:tcW w:w="7301" w:type="dxa"/>
          </w:tcPr>
          <w:p w14:paraId="298D187D" w14:textId="77777777" w:rsidR="00BB6B42" w:rsidRPr="00DD3BD8" w:rsidRDefault="00BB6B42" w:rsidP="00312881">
            <w:pPr>
              <w:bidi w:val="0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  <w:rtl/>
              </w:rPr>
              <w:t>לקוח לא יכול לדרג מוצר מסוים יותר מפעם אחת.</w:t>
            </w:r>
          </w:p>
          <w:p w14:paraId="24F13799" w14:textId="77777777" w:rsidR="00BB6B42" w:rsidRPr="00DD3BD8" w:rsidRDefault="00BB6B42" w:rsidP="00312881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</w:p>
        </w:tc>
      </w:tr>
      <w:tr w:rsidR="00BB6B42" w:rsidRPr="00DD3BD8" w14:paraId="2BD5FE4F" w14:textId="77777777" w:rsidTr="003F70AA">
        <w:trPr>
          <w:trHeight w:val="442"/>
          <w:jc w:val="center"/>
        </w:trPr>
        <w:tc>
          <w:tcPr>
            <w:tcW w:w="1991" w:type="dxa"/>
          </w:tcPr>
          <w:p w14:paraId="6294E9B8" w14:textId="77777777" w:rsidR="00BB6B42" w:rsidRPr="00DD3BD8" w:rsidRDefault="00BB6B42" w:rsidP="00312881">
            <w:pPr>
              <w:spacing w:after="40" w:line="240" w:lineRule="auto"/>
              <w:jc w:val="left"/>
              <w:rPr>
                <w:rFonts w:ascii="Tahoma" w:hAnsi="Tahoma"/>
                <w:lang w:bidi="ar-SA"/>
              </w:rPr>
            </w:pPr>
            <w:r w:rsidRPr="00DD3BD8">
              <w:rPr>
                <w:rFonts w:ascii="Tahoma" w:hAnsi="Tahoma"/>
                <w:lang w:bidi="ar-SA"/>
              </w:rPr>
              <w:t>CREDIT CARD</w:t>
            </w:r>
          </w:p>
        </w:tc>
        <w:tc>
          <w:tcPr>
            <w:tcW w:w="7301" w:type="dxa"/>
          </w:tcPr>
          <w:p w14:paraId="05D73341" w14:textId="77777777" w:rsidR="00BB6B42" w:rsidRPr="00DD3BD8" w:rsidRDefault="00BB6B42" w:rsidP="00312881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אמצעי תשלום אפשרי הינו אך ורק כרטיס אשראי אחד ויחיד.</w:t>
            </w:r>
          </w:p>
        </w:tc>
      </w:tr>
      <w:tr w:rsidR="00BB6B42" w:rsidRPr="00DD3BD8" w14:paraId="5D5AEE1A" w14:textId="77777777" w:rsidTr="003F70AA">
        <w:trPr>
          <w:trHeight w:val="704"/>
          <w:jc w:val="center"/>
        </w:trPr>
        <w:tc>
          <w:tcPr>
            <w:tcW w:w="1991" w:type="dxa"/>
          </w:tcPr>
          <w:p w14:paraId="4B89F14B" w14:textId="77777777" w:rsidR="00BB6B42" w:rsidRPr="00DD3BD8" w:rsidRDefault="00BB6B42" w:rsidP="00312881">
            <w:pPr>
              <w:spacing w:after="40" w:line="240" w:lineRule="auto"/>
              <w:jc w:val="lef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lang w:bidi="ar-SA"/>
              </w:rPr>
              <w:t>SEARCH</w:t>
            </w:r>
          </w:p>
        </w:tc>
        <w:tc>
          <w:tcPr>
            <w:tcW w:w="7301" w:type="dxa"/>
          </w:tcPr>
          <w:p w14:paraId="05FAA6DD" w14:textId="77777777" w:rsidR="00BB6B42" w:rsidRPr="00DD3BD8" w:rsidRDefault="00BB6B42" w:rsidP="00312881">
            <w:pPr>
              <w:bidi w:val="0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  <w:rtl/>
              </w:rPr>
              <w:t xml:space="preserve">לא בהכרח חיפוש יניב תוצאות. </w:t>
            </w:r>
          </w:p>
          <w:p w14:paraId="7BE00CE0" w14:textId="77777777" w:rsidR="00BB6B42" w:rsidRPr="00DD3BD8" w:rsidRDefault="00BB6B42" w:rsidP="00312881">
            <w:pPr>
              <w:spacing w:after="40" w:line="240" w:lineRule="auto"/>
              <w:jc w:val="left"/>
              <w:rPr>
                <w:rFonts w:ascii="Tahoma" w:hAnsi="Tahoma"/>
                <w:color w:val="C00000"/>
                <w:rtl/>
              </w:rPr>
            </w:pPr>
          </w:p>
        </w:tc>
      </w:tr>
      <w:tr w:rsidR="00BB6B42" w:rsidRPr="00DD3BD8" w14:paraId="672E84B0" w14:textId="77777777" w:rsidTr="003F70AA">
        <w:trPr>
          <w:trHeight w:val="447"/>
          <w:jc w:val="center"/>
        </w:trPr>
        <w:tc>
          <w:tcPr>
            <w:tcW w:w="1991" w:type="dxa"/>
          </w:tcPr>
          <w:p w14:paraId="046D37B0" w14:textId="77777777" w:rsidR="00BB6B42" w:rsidRPr="00DD3BD8" w:rsidRDefault="00BB6B42" w:rsidP="00312881">
            <w:pPr>
              <w:spacing w:after="40" w:line="240" w:lineRule="auto"/>
              <w:jc w:val="left"/>
              <w:rPr>
                <w:rFonts w:ascii="Tahoma" w:hAnsi="Tahoma"/>
              </w:rPr>
            </w:pPr>
            <w:r w:rsidRPr="00DD3BD8">
              <w:rPr>
                <w:rFonts w:ascii="Tahoma" w:hAnsi="Tahoma"/>
                <w:rtl/>
              </w:rPr>
              <w:t xml:space="preserve">הקשר בין לקוח להזמנה </w:t>
            </w:r>
          </w:p>
        </w:tc>
        <w:tc>
          <w:tcPr>
            <w:tcW w:w="7301" w:type="dxa"/>
          </w:tcPr>
          <w:p w14:paraId="6CFDFF0D" w14:textId="77777777" w:rsidR="00BB6B42" w:rsidRPr="00DD3BD8" w:rsidRDefault="00BB6B42" w:rsidP="00312881">
            <w:pPr>
              <w:bidi w:val="0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rtl/>
              </w:rPr>
              <w:t>ישנה אפשריות לבצע הזמנה מבלי תהליך חיפוש</w:t>
            </w:r>
          </w:p>
        </w:tc>
      </w:tr>
    </w:tbl>
    <w:p w14:paraId="66EF60BB" w14:textId="77777777" w:rsidR="00724101" w:rsidRPr="00DD3BD8" w:rsidRDefault="00724101" w:rsidP="00A805C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</w:rPr>
      </w:pPr>
    </w:p>
    <w:p w14:paraId="11951A74" w14:textId="678B52AB" w:rsidR="00755C9E" w:rsidRPr="00DD3BD8" w:rsidRDefault="00D825B2" w:rsidP="00A805C6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DD3BD8">
        <w:rPr>
          <w:rFonts w:ascii="Tahoma" w:hAnsi="Tahoma" w:cs="Tahoma"/>
          <w:sz w:val="22"/>
          <w:szCs w:val="22"/>
          <w:rtl/>
        </w:rPr>
        <w:t xml:space="preserve">מטלה </w:t>
      </w:r>
      <w:r w:rsidR="004F70F9" w:rsidRPr="00DD3BD8">
        <w:rPr>
          <w:rFonts w:ascii="Tahoma" w:hAnsi="Tahoma" w:cs="Tahoma"/>
          <w:sz w:val="22"/>
          <w:szCs w:val="22"/>
          <w:rtl/>
        </w:rPr>
        <w:t>2</w:t>
      </w:r>
      <w:r w:rsidRPr="00DD3BD8">
        <w:rPr>
          <w:rFonts w:ascii="Tahoma" w:hAnsi="Tahoma" w:cs="Tahoma"/>
          <w:sz w:val="22"/>
          <w:szCs w:val="22"/>
          <w:rtl/>
        </w:rPr>
        <w:t xml:space="preserve"> (</w:t>
      </w:r>
      <w:r w:rsidR="00E16911" w:rsidRPr="00DD3BD8">
        <w:rPr>
          <w:rFonts w:ascii="Tahoma" w:hAnsi="Tahoma" w:cs="Tahoma"/>
          <w:sz w:val="22"/>
          <w:szCs w:val="22"/>
          <w:rtl/>
        </w:rPr>
        <w:t>30</w:t>
      </w:r>
      <w:r w:rsidRPr="00DD3BD8">
        <w:rPr>
          <w:rFonts w:ascii="Tahoma" w:hAnsi="Tahoma" w:cs="Tahoma"/>
          <w:sz w:val="22"/>
          <w:szCs w:val="22"/>
          <w:rtl/>
        </w:rPr>
        <w:t xml:space="preserve">%) </w:t>
      </w:r>
      <w:r w:rsidR="005524B9" w:rsidRPr="00DD3BD8">
        <w:rPr>
          <w:rFonts w:ascii="Tahoma" w:hAnsi="Tahoma" w:cs="Tahoma"/>
          <w:sz w:val="22"/>
          <w:szCs w:val="22"/>
          <w:rtl/>
        </w:rPr>
        <w:t>–</w:t>
      </w:r>
      <w:r w:rsidRPr="00DD3BD8">
        <w:rPr>
          <w:rFonts w:ascii="Tahoma" w:hAnsi="Tahoma" w:cs="Tahoma"/>
          <w:sz w:val="22"/>
          <w:szCs w:val="22"/>
          <w:rtl/>
        </w:rPr>
        <w:t xml:space="preserve"> </w:t>
      </w:r>
      <w:r w:rsidR="005524B9" w:rsidRPr="00DD3BD8">
        <w:rPr>
          <w:rFonts w:ascii="Tahoma" w:hAnsi="Tahoma" w:cs="Tahoma"/>
          <w:sz w:val="22"/>
          <w:szCs w:val="22"/>
          <w:rtl/>
        </w:rPr>
        <w:t>עיצוב לוגי (מודל נתונים טבלאי)</w:t>
      </w:r>
    </w:p>
    <w:p w14:paraId="5F3F6027" w14:textId="77777777" w:rsidR="00015DFE" w:rsidRPr="00DD3BD8" w:rsidRDefault="00015DFE" w:rsidP="00A805C6">
      <w:pPr>
        <w:spacing w:after="120" w:line="240" w:lineRule="auto"/>
        <w:rPr>
          <w:rFonts w:ascii="Tahoma" w:hAnsi="Tahoma"/>
        </w:rPr>
      </w:pPr>
    </w:p>
    <w:p w14:paraId="48436A92" w14:textId="06716E7D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Customers</w:t>
      </w:r>
      <w:r w:rsidRPr="00DD3BD8">
        <w:rPr>
          <w:rFonts w:ascii="Tahoma" w:hAnsi="Tahoma"/>
          <w:lang w:bidi="ar-AE"/>
        </w:rPr>
        <w:t xml:space="preserve"> (</w:t>
      </w:r>
      <w:r w:rsidRPr="00DD3BD8">
        <w:rPr>
          <w:rFonts w:ascii="Tahoma" w:hAnsi="Tahoma"/>
          <w:u w:val="single"/>
          <w:lang w:bidi="ar-AE"/>
        </w:rPr>
        <w:t>Email Address,</w:t>
      </w:r>
      <w:r w:rsidRPr="00DD3BD8">
        <w:rPr>
          <w:rFonts w:ascii="Tahoma" w:hAnsi="Tahoma"/>
          <w:lang w:bidi="ar-AE"/>
        </w:rPr>
        <w:t xml:space="preserve"> First Name, Last Name, Phone Number)</w:t>
      </w:r>
    </w:p>
    <w:p w14:paraId="022003F3" w14:textId="60D9742B" w:rsidR="00D64BF4" w:rsidRPr="00DD3BD8" w:rsidRDefault="00D64BF4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Countries</w:t>
      </w:r>
      <w:r w:rsidRPr="00DD3BD8">
        <w:rPr>
          <w:rFonts w:ascii="Tahoma" w:hAnsi="Tahoma"/>
          <w:lang w:bidi="ar-AE"/>
        </w:rPr>
        <w:t>(</w:t>
      </w:r>
      <w:r w:rsidRPr="00DD3BD8">
        <w:rPr>
          <w:rFonts w:ascii="Tahoma" w:hAnsi="Tahoma"/>
          <w:u w:val="single"/>
          <w:lang w:bidi="ar-AE"/>
        </w:rPr>
        <w:t>Country</w:t>
      </w:r>
      <w:r w:rsidRPr="00DD3BD8">
        <w:rPr>
          <w:rFonts w:ascii="Tahoma" w:hAnsi="Tahoma"/>
          <w:lang w:bidi="ar-AE"/>
        </w:rPr>
        <w:t>,</w:t>
      </w:r>
      <w:r w:rsidRPr="00DD3BD8">
        <w:rPr>
          <w:rFonts w:ascii="Tahoma" w:hAnsi="Tahoma"/>
          <w:u w:val="single"/>
          <w:lang w:bidi="ar-AE"/>
        </w:rPr>
        <w:t xml:space="preserve"> Email Address(</w:t>
      </w:r>
      <w:r w:rsidRPr="00DD3BD8">
        <w:rPr>
          <w:rFonts w:ascii="Tahoma" w:hAnsi="Tahoma"/>
          <w:lang w:bidi="ar-AE"/>
        </w:rPr>
        <w:t>Customers</w:t>
      </w:r>
      <w:r w:rsidRPr="00DD3BD8">
        <w:rPr>
          <w:rFonts w:ascii="Tahoma" w:hAnsi="Tahoma"/>
          <w:u w:val="single"/>
          <w:lang w:bidi="ar-AE"/>
        </w:rPr>
        <w:t>)</w:t>
      </w:r>
      <w:r w:rsidRPr="00DD3BD8">
        <w:rPr>
          <w:rFonts w:ascii="Tahoma" w:hAnsi="Tahoma"/>
          <w:lang w:bidi="ar-AE"/>
        </w:rPr>
        <w:t>)</w:t>
      </w:r>
    </w:p>
    <w:p w14:paraId="5D5C3D2D" w14:textId="35172370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Products</w:t>
      </w:r>
      <w:r w:rsidRPr="00DD3BD8">
        <w:rPr>
          <w:rFonts w:ascii="Tahoma" w:hAnsi="Tahoma"/>
          <w:u w:val="single"/>
          <w:lang w:bidi="ar-AE"/>
        </w:rPr>
        <w:t xml:space="preserve"> (Product ID,</w:t>
      </w:r>
      <w:r w:rsidRPr="00DD3BD8">
        <w:rPr>
          <w:rFonts w:ascii="Tahoma" w:hAnsi="Tahoma"/>
          <w:lang w:bidi="ar-AE"/>
        </w:rPr>
        <w:t xml:space="preserve"> Product Name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,</w:t>
      </w:r>
      <w:r w:rsidR="000C02EF">
        <w:rPr>
          <w:rFonts w:ascii="Tahoma" w:hAnsi="Tahoma"/>
          <w:lang w:bidi="ar-AE"/>
        </w:rPr>
        <w:t xml:space="preserve"> </w:t>
      </w:r>
      <w:r w:rsidR="000C02EF" w:rsidRPr="00DD3BD8">
        <w:rPr>
          <w:rFonts w:ascii="Tahoma" w:hAnsi="Tahoma"/>
          <w:lang w:bidi="ar-AE"/>
        </w:rPr>
        <w:t>Description</w:t>
      </w:r>
      <w:r w:rsidRPr="00DD3BD8">
        <w:rPr>
          <w:rFonts w:ascii="Tahoma" w:hAnsi="Tahoma"/>
          <w:lang w:bidi="ar-AE"/>
        </w:rPr>
        <w:t>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Price,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Stock Level)</w:t>
      </w:r>
    </w:p>
    <w:p w14:paraId="36A3D4E5" w14:textId="37AB32FD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Credit Cards</w:t>
      </w:r>
      <w:r w:rsidRPr="00DD3BD8">
        <w:rPr>
          <w:rFonts w:ascii="Tahoma" w:hAnsi="Tahoma"/>
          <w:lang w:bidi="ar-AE"/>
        </w:rPr>
        <w:t xml:space="preserve"> (</w:t>
      </w:r>
      <w:r w:rsidRPr="00DD3BD8">
        <w:rPr>
          <w:rFonts w:ascii="Tahoma" w:hAnsi="Tahoma"/>
          <w:u w:val="single"/>
          <w:lang w:bidi="ar-AE"/>
        </w:rPr>
        <w:t>CC-Number,</w:t>
      </w:r>
      <w:r w:rsidRPr="00DD3BD8">
        <w:rPr>
          <w:rFonts w:ascii="Tahoma" w:hAnsi="Tahoma"/>
          <w:lang w:bidi="ar-AE"/>
        </w:rPr>
        <w:t xml:space="preserve"> CC-</w:t>
      </w:r>
      <w:r w:rsidR="000C02EF" w:rsidRPr="00DD3BD8">
        <w:rPr>
          <w:rFonts w:ascii="Tahoma" w:hAnsi="Tahoma"/>
          <w:lang w:bidi="ar-AE"/>
        </w:rPr>
        <w:t>Expiration</w:t>
      </w:r>
      <w:r w:rsidRPr="00DD3BD8">
        <w:rPr>
          <w:rFonts w:ascii="Tahoma" w:hAnsi="Tahoma"/>
          <w:lang w:bidi="ar-AE"/>
        </w:rPr>
        <w:t>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CC-CVV,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Email-Address(Customers))</w:t>
      </w:r>
    </w:p>
    <w:p w14:paraId="462B1E19" w14:textId="07C3BD61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Orders</w:t>
      </w:r>
      <w:r w:rsidRPr="00DD3BD8">
        <w:rPr>
          <w:rFonts w:ascii="Tahoma" w:hAnsi="Tahoma"/>
          <w:u w:val="single"/>
          <w:lang w:bidi="ar-AE"/>
        </w:rPr>
        <w:t>(Order ID,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Order DT,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Note,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CC-Number(Credit Cards),Shipment ID(Shipments))</w:t>
      </w:r>
    </w:p>
    <w:p w14:paraId="7F2E74CD" w14:textId="070BD634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Shipments</w:t>
      </w:r>
      <w:r w:rsidRPr="00DD3BD8">
        <w:rPr>
          <w:rFonts w:ascii="Tahoma" w:hAnsi="Tahoma"/>
          <w:u w:val="single"/>
          <w:lang w:bidi="ar-AE"/>
        </w:rPr>
        <w:t>(Shipment ID,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Shipment DT,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Driver,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Address)</w:t>
      </w:r>
    </w:p>
    <w:p w14:paraId="3443E6DE" w14:textId="6C254F79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Searches(</w:t>
      </w:r>
      <w:r w:rsidRPr="00DD3BD8">
        <w:rPr>
          <w:rFonts w:ascii="Tahoma" w:hAnsi="Tahoma"/>
          <w:u w:val="single"/>
          <w:lang w:bidi="ar-AE"/>
        </w:rPr>
        <w:t xml:space="preserve">Search </w:t>
      </w:r>
      <w:r w:rsidR="00D64BF4" w:rsidRPr="00DD3BD8">
        <w:rPr>
          <w:rFonts w:ascii="Tahoma" w:hAnsi="Tahoma"/>
          <w:u w:val="single"/>
          <w:lang w:bidi="ar-AE"/>
        </w:rPr>
        <w:t>IP, Search</w:t>
      </w:r>
      <w:r w:rsidRPr="00DD3BD8">
        <w:rPr>
          <w:rFonts w:ascii="Tahoma" w:hAnsi="Tahoma"/>
          <w:u w:val="single"/>
          <w:lang w:bidi="ar-AE"/>
        </w:rPr>
        <w:t xml:space="preserve"> DT,</w:t>
      </w:r>
      <w:r w:rsidR="000C02EF">
        <w:rPr>
          <w:rFonts w:ascii="Tahoma" w:hAnsi="Tahoma"/>
          <w:u w:val="single"/>
          <w:lang w:bidi="ar-AE"/>
        </w:rPr>
        <w:t xml:space="preserve"> </w:t>
      </w:r>
      <w:r w:rsidRPr="00DD3BD8">
        <w:rPr>
          <w:rFonts w:ascii="Tahoma" w:hAnsi="Tahoma"/>
          <w:u w:val="single"/>
          <w:lang w:bidi="ar-AE"/>
        </w:rPr>
        <w:t>Email Address</w:t>
      </w:r>
      <w:r w:rsidRPr="00DD3BD8">
        <w:rPr>
          <w:rFonts w:ascii="Tahoma" w:hAnsi="Tahoma"/>
          <w:lang w:bidi="ar-AE"/>
        </w:rPr>
        <w:t>(Customers</w:t>
      </w:r>
      <w:r w:rsidRPr="00DD3BD8">
        <w:rPr>
          <w:rFonts w:ascii="Tahoma" w:hAnsi="Tahoma"/>
          <w:u w:val="single"/>
          <w:lang w:bidi="ar-AE"/>
        </w:rPr>
        <w:t>),</w:t>
      </w:r>
      <w:r w:rsidRPr="00DD3BD8">
        <w:rPr>
          <w:rFonts w:ascii="Tahoma" w:hAnsi="Tahoma"/>
          <w:lang w:bidi="ar-AE"/>
        </w:rPr>
        <w:t>Search query)</w:t>
      </w:r>
    </w:p>
    <w:p w14:paraId="2BFC9902" w14:textId="74E7D2DF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Ratings</w:t>
      </w:r>
      <w:r w:rsidRPr="00DD3BD8">
        <w:rPr>
          <w:rFonts w:ascii="Tahoma" w:hAnsi="Tahoma"/>
          <w:u w:val="single"/>
          <w:lang w:bidi="ar-AE"/>
        </w:rPr>
        <w:t>(Email Address(</w:t>
      </w:r>
      <w:r w:rsidRPr="00DD3BD8">
        <w:rPr>
          <w:rFonts w:ascii="Tahoma" w:hAnsi="Tahoma"/>
          <w:lang w:bidi="ar-AE"/>
        </w:rPr>
        <w:t>Customers</w:t>
      </w:r>
      <w:r w:rsidRPr="00DD3BD8">
        <w:rPr>
          <w:rFonts w:ascii="Tahoma" w:hAnsi="Tahoma"/>
          <w:u w:val="single"/>
          <w:lang w:bidi="ar-AE"/>
        </w:rPr>
        <w:t>),Product ID(</w:t>
      </w:r>
      <w:r w:rsidRPr="00DD3BD8">
        <w:rPr>
          <w:rFonts w:ascii="Tahoma" w:hAnsi="Tahoma"/>
          <w:lang w:bidi="ar-AE"/>
        </w:rPr>
        <w:t>Products</w:t>
      </w:r>
      <w:r w:rsidRPr="00DD3BD8">
        <w:rPr>
          <w:rFonts w:ascii="Tahoma" w:hAnsi="Tahoma"/>
          <w:u w:val="single"/>
          <w:lang w:bidi="ar-AE"/>
        </w:rPr>
        <w:t>)</w:t>
      </w:r>
      <w:r w:rsidRPr="00DD3BD8">
        <w:rPr>
          <w:rFonts w:ascii="Tahoma" w:hAnsi="Tahoma"/>
          <w:lang w:bidi="ar-AE"/>
        </w:rPr>
        <w:t>,Rank</w:t>
      </w:r>
      <w:r w:rsidRPr="00DD3BD8">
        <w:rPr>
          <w:rFonts w:ascii="Tahoma" w:hAnsi="Tahoma"/>
          <w:u w:val="single"/>
          <w:lang w:bidi="ar-AE"/>
        </w:rPr>
        <w:t>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Date,</w:t>
      </w:r>
      <w:r w:rsidR="000C02EF">
        <w:rPr>
          <w:rFonts w:ascii="Tahoma" w:hAnsi="Tahoma"/>
          <w:lang w:bidi="ar-AE"/>
        </w:rPr>
        <w:t xml:space="preserve"> </w:t>
      </w:r>
      <w:r w:rsidRPr="00DD3BD8">
        <w:rPr>
          <w:rFonts w:ascii="Tahoma" w:hAnsi="Tahoma"/>
          <w:lang w:bidi="ar-AE"/>
        </w:rPr>
        <w:t>Comment)</w:t>
      </w:r>
    </w:p>
    <w:p w14:paraId="1486AAB6" w14:textId="77777777" w:rsidR="00015DFE" w:rsidRPr="00DD3BD8" w:rsidRDefault="00015DFE" w:rsidP="00015DFE">
      <w:pPr>
        <w:jc w:val="right"/>
        <w:rPr>
          <w:rFonts w:ascii="Tahoma" w:hAnsi="Tahoma"/>
          <w:lang w:bidi="ar-AE"/>
        </w:rPr>
      </w:pPr>
      <w:r w:rsidRPr="00DD3BD8">
        <w:rPr>
          <w:rFonts w:ascii="Tahoma" w:hAnsi="Tahoma"/>
          <w:b/>
          <w:bCs/>
          <w:lang w:bidi="ar-AE"/>
        </w:rPr>
        <w:t>Including</w:t>
      </w:r>
      <w:r w:rsidRPr="00DD3BD8">
        <w:rPr>
          <w:rFonts w:ascii="Tahoma" w:hAnsi="Tahoma"/>
          <w:lang w:bidi="ar-AE"/>
        </w:rPr>
        <w:t>(</w:t>
      </w:r>
      <w:r w:rsidRPr="00DD3BD8">
        <w:rPr>
          <w:rFonts w:ascii="Tahoma" w:hAnsi="Tahoma"/>
          <w:u w:val="single"/>
          <w:lang w:bidi="ar-AE"/>
        </w:rPr>
        <w:t>Product ID</w:t>
      </w:r>
      <w:r w:rsidRPr="00DD3BD8">
        <w:rPr>
          <w:rFonts w:ascii="Tahoma" w:hAnsi="Tahoma"/>
          <w:lang w:bidi="ar-AE"/>
        </w:rPr>
        <w:t>(Products),</w:t>
      </w:r>
      <w:r w:rsidRPr="00DD3BD8">
        <w:rPr>
          <w:rFonts w:ascii="Tahoma" w:hAnsi="Tahoma"/>
          <w:u w:val="single"/>
          <w:lang w:bidi="ar-AE"/>
        </w:rPr>
        <w:t>Order ID</w:t>
      </w:r>
      <w:r w:rsidRPr="00DD3BD8">
        <w:rPr>
          <w:rFonts w:ascii="Tahoma" w:hAnsi="Tahoma"/>
          <w:lang w:bidi="ar-AE"/>
        </w:rPr>
        <w:t>(Orders))</w:t>
      </w:r>
    </w:p>
    <w:p w14:paraId="0D4FB873" w14:textId="533A2638" w:rsidR="00015DFE" w:rsidRPr="00DD3BD8" w:rsidRDefault="00015DFE" w:rsidP="00015DFE">
      <w:pPr>
        <w:jc w:val="right"/>
        <w:rPr>
          <w:rFonts w:ascii="Tahoma" w:hAnsi="Tahoma"/>
          <w:b/>
          <w:bCs/>
          <w:lang w:bidi="ar-AE"/>
        </w:rPr>
      </w:pPr>
      <w:r w:rsidRPr="00DD3BD8">
        <w:rPr>
          <w:rFonts w:ascii="Tahoma" w:hAnsi="Tahoma"/>
          <w:b/>
          <w:bCs/>
          <w:lang w:bidi="ar-AE"/>
        </w:rPr>
        <w:t>Leading(</w:t>
      </w:r>
      <w:r w:rsidRPr="00DD3BD8">
        <w:rPr>
          <w:rFonts w:ascii="Tahoma" w:hAnsi="Tahoma"/>
          <w:u w:val="single"/>
          <w:lang w:bidi="ar-AE"/>
        </w:rPr>
        <w:t>Product ID</w:t>
      </w:r>
      <w:r w:rsidRPr="00DD3BD8">
        <w:rPr>
          <w:rFonts w:ascii="Tahoma" w:hAnsi="Tahoma"/>
          <w:lang w:bidi="ar-AE"/>
        </w:rPr>
        <w:t>(Products),</w:t>
      </w:r>
      <w:r w:rsidRPr="00DD3BD8">
        <w:rPr>
          <w:rFonts w:ascii="Tahoma" w:hAnsi="Tahoma"/>
          <w:u w:val="single"/>
          <w:lang w:bidi="ar-AE"/>
        </w:rPr>
        <w:t>{Search IP,</w:t>
      </w:r>
      <w:r w:rsidR="000C02EF">
        <w:rPr>
          <w:rFonts w:ascii="Tahoma" w:hAnsi="Tahoma"/>
          <w:u w:val="single"/>
          <w:lang w:bidi="ar-AE"/>
        </w:rPr>
        <w:t xml:space="preserve"> </w:t>
      </w:r>
      <w:r w:rsidRPr="00DD3BD8">
        <w:rPr>
          <w:rFonts w:ascii="Tahoma" w:hAnsi="Tahoma"/>
          <w:u w:val="single"/>
          <w:lang w:bidi="ar-AE"/>
        </w:rPr>
        <w:t>Search DT,</w:t>
      </w:r>
      <w:r w:rsidR="000C02EF">
        <w:rPr>
          <w:rFonts w:ascii="Tahoma" w:hAnsi="Tahoma"/>
          <w:u w:val="single"/>
          <w:lang w:bidi="ar-AE"/>
        </w:rPr>
        <w:t xml:space="preserve"> </w:t>
      </w:r>
      <w:r w:rsidRPr="00DD3BD8">
        <w:rPr>
          <w:rFonts w:ascii="Tahoma" w:hAnsi="Tahoma"/>
          <w:u w:val="single"/>
          <w:lang w:bidi="ar-AE"/>
        </w:rPr>
        <w:t>Email Address}</w:t>
      </w:r>
      <w:r w:rsidRPr="00DD3BD8">
        <w:rPr>
          <w:rFonts w:ascii="Tahoma" w:hAnsi="Tahoma"/>
          <w:lang w:bidi="ar-AE"/>
        </w:rPr>
        <w:t>(Searches))</w:t>
      </w:r>
    </w:p>
    <w:p w14:paraId="4663CD52" w14:textId="056A114B" w:rsidR="00015DFE" w:rsidRPr="00DD3BD8" w:rsidRDefault="005555D6" w:rsidP="005555D6">
      <w:pPr>
        <w:jc w:val="left"/>
        <w:rPr>
          <w:rFonts w:ascii="Tahoma" w:hAnsi="Tahoma"/>
          <w:bCs/>
          <w:rtl/>
        </w:rPr>
      </w:pPr>
      <w:r w:rsidRPr="00DD3BD8">
        <w:rPr>
          <w:rFonts w:ascii="Tahoma" w:hAnsi="Tahoma"/>
          <w:bCs/>
          <w:rtl/>
        </w:rPr>
        <w:t xml:space="preserve">*בדקנו נרמול עד לסדר שלישי ולא מצאנו הפרות נרמול ,לכן אין צורך בנרמול של טבלאות </w:t>
      </w:r>
    </w:p>
    <w:p w14:paraId="6BB7D372" w14:textId="77777777" w:rsidR="00015DFE" w:rsidRPr="00DD3BD8" w:rsidRDefault="00015DFE" w:rsidP="00A805C6">
      <w:pPr>
        <w:spacing w:after="120" w:line="240" w:lineRule="auto"/>
        <w:rPr>
          <w:rFonts w:ascii="Tahoma" w:hAnsi="Tahoma"/>
          <w:lang w:bidi="ar-AE"/>
        </w:rPr>
      </w:pPr>
    </w:p>
    <w:p w14:paraId="20EA6691" w14:textId="77777777" w:rsidR="00015DFE" w:rsidRPr="00DD3BD8" w:rsidRDefault="00015DFE" w:rsidP="00A805C6">
      <w:pPr>
        <w:spacing w:after="120" w:line="240" w:lineRule="auto"/>
        <w:rPr>
          <w:rFonts w:ascii="Tahoma" w:hAnsi="Tahoma"/>
        </w:rPr>
      </w:pPr>
    </w:p>
    <w:p w14:paraId="11ED5998" w14:textId="77777777" w:rsidR="00015DFE" w:rsidRPr="00DD3BD8" w:rsidRDefault="00015DFE" w:rsidP="00A805C6">
      <w:pPr>
        <w:spacing w:after="120" w:line="240" w:lineRule="auto"/>
        <w:rPr>
          <w:rFonts w:ascii="Tahoma" w:hAnsi="Tahoma"/>
        </w:rPr>
      </w:pPr>
    </w:p>
    <w:p w14:paraId="70CF0A7B" w14:textId="77777777" w:rsidR="00015DFE" w:rsidRPr="00DD3BD8" w:rsidRDefault="00015DFE" w:rsidP="00A805C6">
      <w:pPr>
        <w:spacing w:after="120" w:line="240" w:lineRule="auto"/>
        <w:rPr>
          <w:rFonts w:ascii="Tahoma" w:hAnsi="Tahoma"/>
        </w:rPr>
      </w:pPr>
    </w:p>
    <w:p w14:paraId="4E16207F" w14:textId="45A341DF" w:rsidR="003F70AA" w:rsidRPr="00BC293B" w:rsidRDefault="00BC293B" w:rsidP="00BC293B">
      <w:pPr>
        <w:pStyle w:val="1"/>
        <w:spacing w:before="0" w:after="120"/>
        <w:rPr>
          <w:rFonts w:ascii="Tahoma" w:hAnsi="Tahoma" w:cs="Tahoma"/>
          <w:color w:val="4F81BD"/>
          <w:sz w:val="26"/>
          <w:szCs w:val="26"/>
          <w:rtl/>
          <w:lang w:bidi="ar-AE"/>
        </w:rPr>
      </w:pPr>
      <w:r w:rsidRPr="00E546C7">
        <w:rPr>
          <w:rFonts w:ascii="Tahoma" w:hAnsi="Tahoma" w:cs="Tahoma"/>
          <w:color w:val="4F81BD"/>
          <w:sz w:val="26"/>
          <w:szCs w:val="26"/>
          <w:rtl/>
        </w:rPr>
        <w:t>פירוט שדות בסיס הנתונים והערכת גודל</w:t>
      </w:r>
      <w:r>
        <w:rPr>
          <w:rFonts w:ascii="Tahoma" w:hAnsi="Tahoma" w:cs="Tahoma" w:hint="cs"/>
          <w:color w:val="4F81BD"/>
          <w:sz w:val="26"/>
          <w:szCs w:val="26"/>
          <w:rtl/>
        </w:rPr>
        <w:t>ם</w:t>
      </w:r>
      <w:r>
        <w:rPr>
          <w:rFonts w:ascii="Tahoma" w:hAnsi="Tahoma" w:cs="Tahoma" w:hint="cs"/>
          <w:color w:val="4F81BD"/>
          <w:sz w:val="26"/>
          <w:szCs w:val="26"/>
          <w:rtl/>
          <w:lang w:bidi="ar-AE"/>
        </w:rPr>
        <w:t>:</w:t>
      </w:r>
    </w:p>
    <w:p w14:paraId="6DF5FABF" w14:textId="36C064E6" w:rsidR="00122FC2" w:rsidRPr="00DD3BD8" w:rsidRDefault="00122FC2" w:rsidP="000C02EF">
      <w:pPr>
        <w:pStyle w:val="ae"/>
        <w:spacing w:after="120" w:line="240" w:lineRule="auto"/>
        <w:contextualSpacing w:val="0"/>
        <w:rPr>
          <w:rFonts w:ascii="Tahoma" w:hAnsi="Tahoma"/>
          <w:rtl/>
        </w:rPr>
      </w:pPr>
    </w:p>
    <w:tbl>
      <w:tblPr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623"/>
        <w:gridCol w:w="2700"/>
        <w:gridCol w:w="26"/>
        <w:gridCol w:w="2518"/>
        <w:gridCol w:w="1059"/>
        <w:gridCol w:w="1660"/>
      </w:tblGrid>
      <w:tr w:rsidR="00C34243" w:rsidRPr="00DD3BD8" w14:paraId="48EF9B86" w14:textId="77777777" w:rsidTr="00E9169D">
        <w:tc>
          <w:tcPr>
            <w:tcW w:w="1623" w:type="dxa"/>
            <w:shd w:val="clear" w:color="auto" w:fill="C6D9F1"/>
          </w:tcPr>
          <w:p w14:paraId="544FF877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</w:rPr>
              <w:t>Table</w:t>
            </w:r>
          </w:p>
        </w:tc>
        <w:tc>
          <w:tcPr>
            <w:tcW w:w="2700" w:type="dxa"/>
            <w:shd w:val="clear" w:color="auto" w:fill="C6D9F1"/>
          </w:tcPr>
          <w:p w14:paraId="1AFBCBB8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</w:rPr>
              <w:t>Field</w:t>
            </w:r>
          </w:p>
        </w:tc>
        <w:tc>
          <w:tcPr>
            <w:tcW w:w="2544" w:type="dxa"/>
            <w:gridSpan w:val="2"/>
            <w:shd w:val="clear" w:color="auto" w:fill="C6D9F1"/>
          </w:tcPr>
          <w:p w14:paraId="48C30731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</w:rPr>
              <w:t>Data Type</w:t>
            </w:r>
          </w:p>
        </w:tc>
        <w:tc>
          <w:tcPr>
            <w:tcW w:w="1059" w:type="dxa"/>
            <w:shd w:val="clear" w:color="auto" w:fill="C6D9F1"/>
          </w:tcPr>
          <w:p w14:paraId="62944E98" w14:textId="614FFFF4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Notes</w:t>
            </w:r>
          </w:p>
        </w:tc>
        <w:tc>
          <w:tcPr>
            <w:tcW w:w="1660" w:type="dxa"/>
            <w:shd w:val="clear" w:color="auto" w:fill="C6D9F1"/>
          </w:tcPr>
          <w:p w14:paraId="7CF7C939" w14:textId="136D48F3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</w:rPr>
              <w:t>Size (Bytes)</w:t>
            </w:r>
          </w:p>
        </w:tc>
      </w:tr>
      <w:tr w:rsidR="005555D6" w:rsidRPr="00DD3BD8" w14:paraId="2D5D7CF3" w14:textId="77777777" w:rsidTr="00E9169D">
        <w:tc>
          <w:tcPr>
            <w:tcW w:w="1623" w:type="dxa"/>
            <w:vMerge w:val="restart"/>
          </w:tcPr>
          <w:p w14:paraId="2B2E3B6C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</w:rPr>
              <w:t>Customers</w:t>
            </w:r>
          </w:p>
        </w:tc>
        <w:tc>
          <w:tcPr>
            <w:tcW w:w="2700" w:type="dxa"/>
          </w:tcPr>
          <w:p w14:paraId="27AA6C9C" w14:textId="408EFF72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SA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Email Address</w:t>
            </w:r>
          </w:p>
        </w:tc>
        <w:tc>
          <w:tcPr>
            <w:tcW w:w="2544" w:type="dxa"/>
            <w:gridSpan w:val="2"/>
          </w:tcPr>
          <w:p w14:paraId="5015765C" w14:textId="6EDCA468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Varchar(</w:t>
            </w:r>
            <w:r w:rsidR="007E580A">
              <w:rPr>
                <w:rFonts w:ascii="Tahoma" w:hAnsi="Tahoma"/>
              </w:rPr>
              <w:t>50</w:t>
            </w:r>
            <w:r w:rsidRPr="00DD3BD8">
              <w:rPr>
                <w:rFonts w:ascii="Tahoma" w:hAnsi="Tahoma"/>
              </w:rPr>
              <w:t>)</w:t>
            </w:r>
          </w:p>
        </w:tc>
        <w:tc>
          <w:tcPr>
            <w:tcW w:w="1059" w:type="dxa"/>
          </w:tcPr>
          <w:p w14:paraId="58329D82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626A9185" w14:textId="7E0C456A" w:rsidR="005555D6" w:rsidRPr="00DD3BD8" w:rsidRDefault="007E580A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5</w:t>
            </w:r>
            <w:r w:rsidR="005555D6" w:rsidRPr="00DD3BD8">
              <w:rPr>
                <w:rFonts w:ascii="Tahoma" w:hAnsi="Tahoma"/>
              </w:rPr>
              <w:t>0</w:t>
            </w:r>
          </w:p>
        </w:tc>
      </w:tr>
      <w:tr w:rsidR="005555D6" w:rsidRPr="00DD3BD8" w14:paraId="23BA54EB" w14:textId="77777777" w:rsidTr="00E9169D">
        <w:tc>
          <w:tcPr>
            <w:tcW w:w="1623" w:type="dxa"/>
            <w:vMerge/>
          </w:tcPr>
          <w:p w14:paraId="49EBB58D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72A0C9EC" w14:textId="0977402D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First Name</w:t>
            </w:r>
          </w:p>
        </w:tc>
        <w:tc>
          <w:tcPr>
            <w:tcW w:w="2544" w:type="dxa"/>
            <w:gridSpan w:val="2"/>
          </w:tcPr>
          <w:p w14:paraId="1D6F4B90" w14:textId="13CB0F7F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Varchar(20)</w:t>
            </w:r>
          </w:p>
        </w:tc>
        <w:tc>
          <w:tcPr>
            <w:tcW w:w="1059" w:type="dxa"/>
          </w:tcPr>
          <w:p w14:paraId="51B28B48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49963D4B" w14:textId="4E7B2955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20</w:t>
            </w:r>
          </w:p>
        </w:tc>
      </w:tr>
      <w:tr w:rsidR="005555D6" w:rsidRPr="00DD3BD8" w14:paraId="1FEF4312" w14:textId="77777777" w:rsidTr="00E9169D">
        <w:tc>
          <w:tcPr>
            <w:tcW w:w="1623" w:type="dxa"/>
            <w:vMerge/>
          </w:tcPr>
          <w:p w14:paraId="768F43C0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700" w:type="dxa"/>
          </w:tcPr>
          <w:p w14:paraId="712715E8" w14:textId="728FB896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lang w:bidi="ar-AE"/>
              </w:rPr>
              <w:t>Last Name</w:t>
            </w:r>
          </w:p>
        </w:tc>
        <w:tc>
          <w:tcPr>
            <w:tcW w:w="2544" w:type="dxa"/>
            <w:gridSpan w:val="2"/>
          </w:tcPr>
          <w:p w14:paraId="03805A8C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Varchar(20)</w:t>
            </w:r>
          </w:p>
        </w:tc>
        <w:tc>
          <w:tcPr>
            <w:tcW w:w="1059" w:type="dxa"/>
          </w:tcPr>
          <w:p w14:paraId="02380DAE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6E1E6AAC" w14:textId="28D1585F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20</w:t>
            </w:r>
          </w:p>
        </w:tc>
      </w:tr>
      <w:tr w:rsidR="005555D6" w:rsidRPr="00DD3BD8" w14:paraId="08F0C5D5" w14:textId="77777777" w:rsidTr="00E9169D">
        <w:tc>
          <w:tcPr>
            <w:tcW w:w="1623" w:type="dxa"/>
            <w:vMerge/>
          </w:tcPr>
          <w:p w14:paraId="38ECC34F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700" w:type="dxa"/>
          </w:tcPr>
          <w:p w14:paraId="6E0D8942" w14:textId="2FC5D5CF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lang w:bidi="ar-AE"/>
              </w:rPr>
              <w:t>Phone Number</w:t>
            </w:r>
          </w:p>
        </w:tc>
        <w:tc>
          <w:tcPr>
            <w:tcW w:w="2544" w:type="dxa"/>
            <w:gridSpan w:val="2"/>
          </w:tcPr>
          <w:p w14:paraId="1857A7D5" w14:textId="5EF5C915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Varchar(13)</w:t>
            </w:r>
          </w:p>
        </w:tc>
        <w:tc>
          <w:tcPr>
            <w:tcW w:w="1059" w:type="dxa"/>
          </w:tcPr>
          <w:p w14:paraId="0D1C8A87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75CE5DC8" w14:textId="76FCEF28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13</w:t>
            </w:r>
          </w:p>
        </w:tc>
      </w:tr>
      <w:tr w:rsidR="005555D6" w:rsidRPr="00DD3BD8" w14:paraId="5CD77E61" w14:textId="77777777" w:rsidTr="00E9169D">
        <w:tc>
          <w:tcPr>
            <w:tcW w:w="1623" w:type="dxa"/>
            <w:vMerge/>
          </w:tcPr>
          <w:p w14:paraId="5C2E0ACA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700" w:type="dxa"/>
          </w:tcPr>
          <w:p w14:paraId="6D60D72D" w14:textId="4D8D28FC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Country</w:t>
            </w:r>
          </w:p>
        </w:tc>
        <w:tc>
          <w:tcPr>
            <w:tcW w:w="2544" w:type="dxa"/>
            <w:gridSpan w:val="2"/>
          </w:tcPr>
          <w:p w14:paraId="372BCA7E" w14:textId="0BA2E80C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Varchar(</w:t>
            </w:r>
            <w:r w:rsidR="00187ED2">
              <w:rPr>
                <w:rFonts w:ascii="Tahoma" w:hAnsi="Tahoma"/>
              </w:rPr>
              <w:t>2</w:t>
            </w:r>
            <w:r w:rsidR="0027642B">
              <w:rPr>
                <w:rFonts w:ascii="Tahoma" w:hAnsi="Tahoma"/>
              </w:rPr>
              <w:t>0</w:t>
            </w:r>
            <w:r w:rsidRPr="00DD3BD8">
              <w:rPr>
                <w:rFonts w:ascii="Tahoma" w:hAnsi="Tahoma"/>
              </w:rPr>
              <w:t>)</w:t>
            </w:r>
          </w:p>
        </w:tc>
        <w:tc>
          <w:tcPr>
            <w:tcW w:w="1059" w:type="dxa"/>
          </w:tcPr>
          <w:p w14:paraId="2604020A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02CF114E" w14:textId="1C454F0B" w:rsidR="005555D6" w:rsidRPr="00DD3BD8" w:rsidRDefault="00187ED2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  <w:r w:rsidR="005555D6" w:rsidRPr="00DD3BD8">
              <w:rPr>
                <w:rFonts w:ascii="Tahoma" w:hAnsi="Tahoma"/>
              </w:rPr>
              <w:t>0</w:t>
            </w:r>
          </w:p>
        </w:tc>
      </w:tr>
      <w:tr w:rsidR="005555D6" w:rsidRPr="00DD3BD8" w14:paraId="73AEADDC" w14:textId="77777777" w:rsidTr="00E9169D">
        <w:tc>
          <w:tcPr>
            <w:tcW w:w="1623" w:type="dxa"/>
            <w:vMerge/>
          </w:tcPr>
          <w:p w14:paraId="17E23FBE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5244" w:type="dxa"/>
            <w:gridSpan w:val="3"/>
          </w:tcPr>
          <w:p w14:paraId="5DB41AD0" w14:textId="2CECAC8D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 xml:space="preserve"> Total Record Size (Bytes)</w:t>
            </w:r>
          </w:p>
        </w:tc>
        <w:tc>
          <w:tcPr>
            <w:tcW w:w="1059" w:type="dxa"/>
          </w:tcPr>
          <w:p w14:paraId="2DE92227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</w:p>
        </w:tc>
        <w:tc>
          <w:tcPr>
            <w:tcW w:w="1660" w:type="dxa"/>
            <w:shd w:val="clear" w:color="auto" w:fill="auto"/>
          </w:tcPr>
          <w:p w14:paraId="61757FA4" w14:textId="2670A09F" w:rsidR="005555D6" w:rsidRPr="00DD3BD8" w:rsidRDefault="003E141A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  <w:r>
              <w:rPr>
                <w:rFonts w:ascii="Tahoma" w:hAnsi="Tahoma"/>
                <w:b/>
                <w:bCs/>
              </w:rPr>
              <w:t>1</w:t>
            </w:r>
            <w:r w:rsidR="00187ED2">
              <w:rPr>
                <w:rFonts w:ascii="Tahoma" w:hAnsi="Tahoma"/>
                <w:b/>
                <w:bCs/>
              </w:rPr>
              <w:t>2</w:t>
            </w:r>
            <w:r>
              <w:rPr>
                <w:rFonts w:ascii="Tahoma" w:hAnsi="Tahoma"/>
                <w:b/>
                <w:bCs/>
              </w:rPr>
              <w:t>3</w:t>
            </w:r>
          </w:p>
        </w:tc>
      </w:tr>
      <w:tr w:rsidR="005555D6" w:rsidRPr="00DD3BD8" w14:paraId="24094280" w14:textId="77777777" w:rsidTr="00E9169D">
        <w:tc>
          <w:tcPr>
            <w:tcW w:w="1623" w:type="dxa"/>
            <w:vMerge w:val="restart"/>
          </w:tcPr>
          <w:p w14:paraId="0F50D7B9" w14:textId="30FF47D8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  <w:lang w:bidi="ar-AE"/>
              </w:rPr>
              <w:t>Products</w:t>
            </w:r>
          </w:p>
        </w:tc>
        <w:tc>
          <w:tcPr>
            <w:tcW w:w="2700" w:type="dxa"/>
          </w:tcPr>
          <w:p w14:paraId="2B707EFE" w14:textId="6537A74B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Product ID</w:t>
            </w:r>
          </w:p>
        </w:tc>
        <w:tc>
          <w:tcPr>
            <w:tcW w:w="2544" w:type="dxa"/>
            <w:gridSpan w:val="2"/>
          </w:tcPr>
          <w:p w14:paraId="15C4A540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Integer</w:t>
            </w:r>
          </w:p>
        </w:tc>
        <w:tc>
          <w:tcPr>
            <w:tcW w:w="1059" w:type="dxa"/>
          </w:tcPr>
          <w:p w14:paraId="3C80FBE5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34044CF6" w14:textId="63CFF899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555D6" w:rsidRPr="00DD3BD8" w14:paraId="050AA0F0" w14:textId="77777777" w:rsidTr="00E9169D">
        <w:tc>
          <w:tcPr>
            <w:tcW w:w="1623" w:type="dxa"/>
            <w:vMerge/>
          </w:tcPr>
          <w:p w14:paraId="1248E6C5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11C9C4DF" w14:textId="131A5F2F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  <w:lang w:bidi="ar-AE"/>
              </w:rPr>
              <w:t>Product Name</w:t>
            </w:r>
          </w:p>
        </w:tc>
        <w:tc>
          <w:tcPr>
            <w:tcW w:w="2544" w:type="dxa"/>
            <w:gridSpan w:val="2"/>
          </w:tcPr>
          <w:p w14:paraId="0492666C" w14:textId="4897E848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Varchar(20)</w:t>
            </w:r>
          </w:p>
        </w:tc>
        <w:tc>
          <w:tcPr>
            <w:tcW w:w="1059" w:type="dxa"/>
          </w:tcPr>
          <w:p w14:paraId="7A0FE31F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14:paraId="7F6FF4AE" w14:textId="39E66DF5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20</w:t>
            </w:r>
          </w:p>
        </w:tc>
      </w:tr>
      <w:tr w:rsidR="005555D6" w:rsidRPr="00DD3BD8" w14:paraId="29D00993" w14:textId="77777777" w:rsidTr="00E9169D">
        <w:tc>
          <w:tcPr>
            <w:tcW w:w="1623" w:type="dxa"/>
            <w:vMerge/>
          </w:tcPr>
          <w:p w14:paraId="03CCD60E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643C99C5" w14:textId="6FD18801" w:rsidR="005555D6" w:rsidRPr="00DD3BD8" w:rsidRDefault="003C5725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  <w:lang w:bidi="ar-AE"/>
              </w:rPr>
              <w:t>Description</w:t>
            </w:r>
          </w:p>
        </w:tc>
        <w:tc>
          <w:tcPr>
            <w:tcW w:w="2544" w:type="dxa"/>
            <w:gridSpan w:val="2"/>
          </w:tcPr>
          <w:p w14:paraId="03E40DBC" w14:textId="0F8715E6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Varchar(</w:t>
            </w:r>
            <w:r w:rsidR="003E4004" w:rsidRPr="00DD3BD8">
              <w:rPr>
                <w:rFonts w:ascii="Tahoma" w:hAnsi="Tahoma"/>
              </w:rPr>
              <w:t>100</w:t>
            </w:r>
            <w:r w:rsidRPr="00DD3BD8">
              <w:rPr>
                <w:rFonts w:ascii="Tahoma" w:hAnsi="Tahoma"/>
              </w:rPr>
              <w:t>)</w:t>
            </w:r>
          </w:p>
        </w:tc>
        <w:tc>
          <w:tcPr>
            <w:tcW w:w="1059" w:type="dxa"/>
          </w:tcPr>
          <w:p w14:paraId="79AEDA16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5EEF9FBD" w14:textId="3EF245DD" w:rsidR="005555D6" w:rsidRPr="00DD3BD8" w:rsidRDefault="003E4004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100</w:t>
            </w:r>
          </w:p>
        </w:tc>
      </w:tr>
      <w:tr w:rsidR="005555D6" w:rsidRPr="00DD3BD8" w14:paraId="09ABEE2C" w14:textId="77777777" w:rsidTr="00E9169D">
        <w:tc>
          <w:tcPr>
            <w:tcW w:w="1623" w:type="dxa"/>
            <w:vMerge/>
          </w:tcPr>
          <w:p w14:paraId="3918249D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6E4170FA" w14:textId="7222C5CF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Price</w:t>
            </w:r>
          </w:p>
        </w:tc>
        <w:tc>
          <w:tcPr>
            <w:tcW w:w="2544" w:type="dxa"/>
            <w:gridSpan w:val="2"/>
          </w:tcPr>
          <w:p w14:paraId="5F980DC5" w14:textId="575F022D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Money</w:t>
            </w:r>
          </w:p>
        </w:tc>
        <w:tc>
          <w:tcPr>
            <w:tcW w:w="1059" w:type="dxa"/>
          </w:tcPr>
          <w:p w14:paraId="67552E95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49E8F92C" w14:textId="58153322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8</w:t>
            </w:r>
          </w:p>
        </w:tc>
      </w:tr>
      <w:tr w:rsidR="005555D6" w:rsidRPr="00DD3BD8" w14:paraId="0D27EA59" w14:textId="77777777" w:rsidTr="00E9169D">
        <w:tc>
          <w:tcPr>
            <w:tcW w:w="1623" w:type="dxa"/>
            <w:vMerge/>
          </w:tcPr>
          <w:p w14:paraId="76B891FC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21C56C2E" w14:textId="7CB48D68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Stock Level</w:t>
            </w:r>
          </w:p>
        </w:tc>
        <w:tc>
          <w:tcPr>
            <w:tcW w:w="2544" w:type="dxa"/>
            <w:gridSpan w:val="2"/>
          </w:tcPr>
          <w:p w14:paraId="2DD3EF76" w14:textId="26F17040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Varchar(3)</w:t>
            </w:r>
          </w:p>
        </w:tc>
        <w:tc>
          <w:tcPr>
            <w:tcW w:w="1059" w:type="dxa"/>
          </w:tcPr>
          <w:p w14:paraId="36965809" w14:textId="1425EAFE" w:rsidR="005555D6" w:rsidRPr="00DD3BD8" w:rsidRDefault="00AD0FD3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Yes/no</w:t>
            </w:r>
          </w:p>
        </w:tc>
        <w:tc>
          <w:tcPr>
            <w:tcW w:w="1660" w:type="dxa"/>
            <w:shd w:val="clear" w:color="auto" w:fill="auto"/>
          </w:tcPr>
          <w:p w14:paraId="40BC26C3" w14:textId="551B198B" w:rsidR="005555D6" w:rsidRPr="00DD3BD8" w:rsidRDefault="00AD0FD3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3</w:t>
            </w:r>
          </w:p>
        </w:tc>
      </w:tr>
      <w:tr w:rsidR="005555D6" w:rsidRPr="00DD3BD8" w14:paraId="1F181A9C" w14:textId="77777777" w:rsidTr="00E9169D">
        <w:tc>
          <w:tcPr>
            <w:tcW w:w="1623" w:type="dxa"/>
            <w:vMerge/>
          </w:tcPr>
          <w:p w14:paraId="2D0C262B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5244" w:type="dxa"/>
            <w:gridSpan w:val="3"/>
          </w:tcPr>
          <w:p w14:paraId="46210A53" w14:textId="550B62E8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</w:tcPr>
          <w:p w14:paraId="1FD9D4A3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14:paraId="7C95EFA9" w14:textId="32D4D7EF" w:rsidR="005555D6" w:rsidRPr="00DD3BD8" w:rsidRDefault="003E4004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135</w:t>
            </w:r>
          </w:p>
        </w:tc>
      </w:tr>
      <w:tr w:rsidR="005555D6" w:rsidRPr="00DD3BD8" w14:paraId="1B54C6A4" w14:textId="77777777" w:rsidTr="00E9169D">
        <w:tc>
          <w:tcPr>
            <w:tcW w:w="1623" w:type="dxa"/>
            <w:vMerge w:val="restart"/>
          </w:tcPr>
          <w:p w14:paraId="7AC1A205" w14:textId="19840C7B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  <w:lang w:bidi="ar-AE"/>
              </w:rPr>
              <w:t>Credit Cards</w:t>
            </w:r>
          </w:p>
        </w:tc>
        <w:tc>
          <w:tcPr>
            <w:tcW w:w="2700" w:type="dxa"/>
          </w:tcPr>
          <w:p w14:paraId="7171815D" w14:textId="2D846D57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CC-Number</w:t>
            </w:r>
          </w:p>
        </w:tc>
        <w:tc>
          <w:tcPr>
            <w:tcW w:w="2544" w:type="dxa"/>
            <w:gridSpan w:val="2"/>
          </w:tcPr>
          <w:p w14:paraId="2A7CCE30" w14:textId="0D1A94AD" w:rsidR="005555D6" w:rsidRPr="00DD3BD8" w:rsidRDefault="00AD70BE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Char(16)</w:t>
            </w:r>
          </w:p>
        </w:tc>
        <w:tc>
          <w:tcPr>
            <w:tcW w:w="1059" w:type="dxa"/>
          </w:tcPr>
          <w:p w14:paraId="7E98564D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10FED597" w14:textId="5599C78C" w:rsidR="005555D6" w:rsidRPr="00DD3BD8" w:rsidRDefault="00AD70BE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16</w:t>
            </w:r>
          </w:p>
        </w:tc>
      </w:tr>
      <w:tr w:rsidR="005555D6" w:rsidRPr="00DD3BD8" w14:paraId="08FEA03D" w14:textId="77777777" w:rsidTr="00E9169D">
        <w:tc>
          <w:tcPr>
            <w:tcW w:w="1623" w:type="dxa"/>
            <w:vMerge/>
          </w:tcPr>
          <w:p w14:paraId="1E5551AE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4A2B3A5B" w14:textId="55B8B699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DD3BD8">
              <w:rPr>
                <w:rFonts w:ascii="Tahoma" w:hAnsi="Tahoma"/>
                <w:lang w:bidi="ar-AE"/>
              </w:rPr>
              <w:t>CC-</w:t>
            </w:r>
            <w:r w:rsidR="003C5725" w:rsidRPr="00DD3BD8">
              <w:rPr>
                <w:rFonts w:ascii="Tahoma" w:hAnsi="Tahoma"/>
                <w:lang w:bidi="ar-AE"/>
              </w:rPr>
              <w:t>Expiration</w:t>
            </w:r>
          </w:p>
        </w:tc>
        <w:tc>
          <w:tcPr>
            <w:tcW w:w="2544" w:type="dxa"/>
            <w:gridSpan w:val="2"/>
          </w:tcPr>
          <w:p w14:paraId="776A8D19" w14:textId="34D68388" w:rsidR="005555D6" w:rsidRPr="00DD3BD8" w:rsidRDefault="009B55F4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Integer</w:t>
            </w:r>
          </w:p>
        </w:tc>
        <w:tc>
          <w:tcPr>
            <w:tcW w:w="1059" w:type="dxa"/>
          </w:tcPr>
          <w:p w14:paraId="1B2C5649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4DB3E254" w14:textId="15E1F35E" w:rsidR="005555D6" w:rsidRPr="00DD3BD8" w:rsidRDefault="009B55F4" w:rsidP="009B55F4">
            <w:pPr>
              <w:tabs>
                <w:tab w:val="left" w:pos="1180"/>
                <w:tab w:val="right" w:pos="1309"/>
              </w:tabs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ab/>
            </w:r>
            <w:r w:rsidRPr="00DD3BD8">
              <w:rPr>
                <w:rFonts w:ascii="Tahoma" w:hAnsi="Tahoma"/>
              </w:rPr>
              <w:tab/>
              <w:t>4</w:t>
            </w:r>
          </w:p>
        </w:tc>
      </w:tr>
      <w:tr w:rsidR="005555D6" w:rsidRPr="00DD3BD8" w14:paraId="581B3001" w14:textId="77777777" w:rsidTr="00E9169D">
        <w:tc>
          <w:tcPr>
            <w:tcW w:w="1623" w:type="dxa"/>
            <w:vMerge/>
          </w:tcPr>
          <w:p w14:paraId="2B55F0F8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1B0A2566" w14:textId="45960F32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  <w:lang w:bidi="ar-AE"/>
              </w:rPr>
              <w:t>CC-CVV</w:t>
            </w:r>
          </w:p>
        </w:tc>
        <w:tc>
          <w:tcPr>
            <w:tcW w:w="2544" w:type="dxa"/>
            <w:gridSpan w:val="2"/>
          </w:tcPr>
          <w:p w14:paraId="6F498295" w14:textId="72940F29" w:rsidR="005555D6" w:rsidRPr="00DD3BD8" w:rsidRDefault="009B55F4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Char(3)</w:t>
            </w:r>
          </w:p>
        </w:tc>
        <w:tc>
          <w:tcPr>
            <w:tcW w:w="1059" w:type="dxa"/>
          </w:tcPr>
          <w:p w14:paraId="330EC55E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722387BC" w14:textId="3911A0F8" w:rsidR="005555D6" w:rsidRPr="00DD3BD8" w:rsidRDefault="009B55F4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3</w:t>
            </w:r>
          </w:p>
        </w:tc>
      </w:tr>
      <w:tr w:rsidR="005555D6" w:rsidRPr="00DD3BD8" w14:paraId="1E594D94" w14:textId="77777777" w:rsidTr="00E9169D">
        <w:tc>
          <w:tcPr>
            <w:tcW w:w="1623" w:type="dxa"/>
            <w:vMerge/>
          </w:tcPr>
          <w:p w14:paraId="260D882E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5244" w:type="dxa"/>
            <w:gridSpan w:val="3"/>
          </w:tcPr>
          <w:p w14:paraId="702E232D" w14:textId="30DE5053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</w:tcPr>
          <w:p w14:paraId="695D3FA9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</w:p>
        </w:tc>
        <w:tc>
          <w:tcPr>
            <w:tcW w:w="1660" w:type="dxa"/>
            <w:shd w:val="clear" w:color="auto" w:fill="auto"/>
          </w:tcPr>
          <w:p w14:paraId="350866B7" w14:textId="5DD29A90" w:rsidR="005555D6" w:rsidRPr="00DD3BD8" w:rsidRDefault="009B55F4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23</w:t>
            </w:r>
          </w:p>
        </w:tc>
      </w:tr>
      <w:tr w:rsidR="005555D6" w:rsidRPr="00DD3BD8" w14:paraId="3DC3B757" w14:textId="77777777" w:rsidTr="00E9169D">
        <w:tc>
          <w:tcPr>
            <w:tcW w:w="1623" w:type="dxa"/>
            <w:vMerge w:val="restart"/>
          </w:tcPr>
          <w:p w14:paraId="6301EB19" w14:textId="47680818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  <w:lang w:bidi="ar-AE"/>
              </w:rPr>
              <w:t>Orders</w:t>
            </w:r>
          </w:p>
        </w:tc>
        <w:tc>
          <w:tcPr>
            <w:tcW w:w="2700" w:type="dxa"/>
          </w:tcPr>
          <w:p w14:paraId="5BA51118" w14:textId="6F806B52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Order ID</w:t>
            </w:r>
          </w:p>
        </w:tc>
        <w:tc>
          <w:tcPr>
            <w:tcW w:w="2544" w:type="dxa"/>
            <w:gridSpan w:val="2"/>
          </w:tcPr>
          <w:p w14:paraId="668DBEF3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Integer</w:t>
            </w:r>
          </w:p>
        </w:tc>
        <w:tc>
          <w:tcPr>
            <w:tcW w:w="1059" w:type="dxa"/>
          </w:tcPr>
          <w:p w14:paraId="3ADEFFF8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66E36C6E" w14:textId="39603506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555D6" w:rsidRPr="00DD3BD8" w14:paraId="00F36BEC" w14:textId="77777777" w:rsidTr="00E9169D">
        <w:tc>
          <w:tcPr>
            <w:tcW w:w="1623" w:type="dxa"/>
            <w:vMerge/>
          </w:tcPr>
          <w:p w14:paraId="185D565B" w14:textId="77777777" w:rsidR="005555D6" w:rsidRPr="00DD3BD8" w:rsidRDefault="005555D6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700" w:type="dxa"/>
          </w:tcPr>
          <w:p w14:paraId="4FC69B0D" w14:textId="76E051E4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  <w:lang w:bidi="ar-AE"/>
              </w:rPr>
              <w:t>Order DT</w:t>
            </w:r>
          </w:p>
        </w:tc>
        <w:tc>
          <w:tcPr>
            <w:tcW w:w="2544" w:type="dxa"/>
            <w:gridSpan w:val="2"/>
          </w:tcPr>
          <w:p w14:paraId="11373231" w14:textId="120305F1" w:rsidR="005555D6" w:rsidRPr="00DD3BD8" w:rsidRDefault="00AD0FD3" w:rsidP="004C1B3E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Date</w:t>
            </w:r>
          </w:p>
        </w:tc>
        <w:tc>
          <w:tcPr>
            <w:tcW w:w="1059" w:type="dxa"/>
          </w:tcPr>
          <w:p w14:paraId="068E4056" w14:textId="77777777" w:rsidR="005555D6" w:rsidRPr="00DD3BD8" w:rsidRDefault="005555D6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0D8D4DEE" w14:textId="58F0CDA2" w:rsidR="005555D6" w:rsidRPr="00DD3BD8" w:rsidRDefault="0095381A" w:rsidP="004C1B3E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3</w:t>
            </w:r>
          </w:p>
        </w:tc>
      </w:tr>
      <w:tr w:rsidR="0095381A" w:rsidRPr="00DD3BD8" w14:paraId="48ABED6D" w14:textId="77777777" w:rsidTr="00E9169D">
        <w:tc>
          <w:tcPr>
            <w:tcW w:w="1623" w:type="dxa"/>
            <w:vMerge/>
          </w:tcPr>
          <w:p w14:paraId="157FE2A7" w14:textId="77777777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700" w:type="dxa"/>
          </w:tcPr>
          <w:p w14:paraId="6626D0B2" w14:textId="504CC810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  <w:lang w:bidi="ar-AE"/>
              </w:rPr>
              <w:t>Note</w:t>
            </w:r>
          </w:p>
        </w:tc>
        <w:tc>
          <w:tcPr>
            <w:tcW w:w="2544" w:type="dxa"/>
            <w:gridSpan w:val="2"/>
          </w:tcPr>
          <w:p w14:paraId="7A21328F" w14:textId="1DD5DF85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Varchar(</w:t>
            </w:r>
            <w:r w:rsidR="001E6E40" w:rsidRPr="00DD3BD8">
              <w:rPr>
                <w:rFonts w:ascii="Tahoma" w:hAnsi="Tahoma"/>
              </w:rPr>
              <w:t>5</w:t>
            </w:r>
            <w:r w:rsidRPr="00DD3BD8">
              <w:rPr>
                <w:rFonts w:ascii="Tahoma" w:hAnsi="Tahoma"/>
              </w:rPr>
              <w:t>0)</w:t>
            </w:r>
          </w:p>
        </w:tc>
        <w:tc>
          <w:tcPr>
            <w:tcW w:w="1059" w:type="dxa"/>
          </w:tcPr>
          <w:p w14:paraId="28215F9E" w14:textId="77777777" w:rsidR="0095381A" w:rsidRPr="00DD3BD8" w:rsidRDefault="0095381A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669DA410" w14:textId="02E50120" w:rsidR="0095381A" w:rsidRPr="00DD3BD8" w:rsidRDefault="001E6E40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5</w:t>
            </w:r>
            <w:r w:rsidR="00AD70BE" w:rsidRPr="00DD3BD8">
              <w:rPr>
                <w:rFonts w:ascii="Tahoma" w:hAnsi="Tahoma"/>
              </w:rPr>
              <w:t>0</w:t>
            </w:r>
          </w:p>
        </w:tc>
      </w:tr>
      <w:tr w:rsidR="0095381A" w:rsidRPr="00DD3BD8" w14:paraId="60704D0C" w14:textId="77777777" w:rsidTr="00E9169D">
        <w:tc>
          <w:tcPr>
            <w:tcW w:w="1623" w:type="dxa"/>
            <w:vMerge/>
          </w:tcPr>
          <w:p w14:paraId="3B2C76AF" w14:textId="77777777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700" w:type="dxa"/>
          </w:tcPr>
          <w:p w14:paraId="33D1ED85" w14:textId="57A47193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CC-Number(Credit Cards)</w:t>
            </w:r>
          </w:p>
        </w:tc>
        <w:tc>
          <w:tcPr>
            <w:tcW w:w="2544" w:type="dxa"/>
            <w:gridSpan w:val="2"/>
          </w:tcPr>
          <w:p w14:paraId="1791C7E8" w14:textId="7DC0999B" w:rsidR="0095381A" w:rsidRPr="00DD3BD8" w:rsidRDefault="00361185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Char(16)</w:t>
            </w:r>
          </w:p>
        </w:tc>
        <w:tc>
          <w:tcPr>
            <w:tcW w:w="1059" w:type="dxa"/>
          </w:tcPr>
          <w:p w14:paraId="4EAED8C9" w14:textId="77777777" w:rsidR="0095381A" w:rsidRPr="00DD3BD8" w:rsidRDefault="0095381A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24BF7821" w14:textId="3FE25A70" w:rsidR="0095381A" w:rsidRPr="00DD3BD8" w:rsidRDefault="00361185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16</w:t>
            </w:r>
          </w:p>
        </w:tc>
      </w:tr>
      <w:tr w:rsidR="0095381A" w:rsidRPr="00DD3BD8" w14:paraId="6BFCB25A" w14:textId="77777777" w:rsidTr="00E9169D">
        <w:tc>
          <w:tcPr>
            <w:tcW w:w="1623" w:type="dxa"/>
            <w:vMerge/>
          </w:tcPr>
          <w:p w14:paraId="0C68D926" w14:textId="77777777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2700" w:type="dxa"/>
          </w:tcPr>
          <w:p w14:paraId="2D5F30EA" w14:textId="7136FB4E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Shipment ID(Shipments)</w:t>
            </w:r>
          </w:p>
        </w:tc>
        <w:tc>
          <w:tcPr>
            <w:tcW w:w="2544" w:type="dxa"/>
            <w:gridSpan w:val="2"/>
          </w:tcPr>
          <w:p w14:paraId="37E45DFF" w14:textId="3E388B6C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Integer</w:t>
            </w:r>
          </w:p>
        </w:tc>
        <w:tc>
          <w:tcPr>
            <w:tcW w:w="1059" w:type="dxa"/>
          </w:tcPr>
          <w:p w14:paraId="4EF6C312" w14:textId="77777777" w:rsidR="0095381A" w:rsidRPr="00DD3BD8" w:rsidRDefault="0095381A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6BA675A9" w14:textId="306C6AF6" w:rsidR="0095381A" w:rsidRPr="00DD3BD8" w:rsidRDefault="0095381A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  <w:rtl/>
              </w:rPr>
              <w:t>4</w:t>
            </w:r>
          </w:p>
        </w:tc>
      </w:tr>
      <w:tr w:rsidR="0095381A" w:rsidRPr="00DD3BD8" w14:paraId="6F45B1F8" w14:textId="77777777" w:rsidTr="00E9169D">
        <w:tc>
          <w:tcPr>
            <w:tcW w:w="1623" w:type="dxa"/>
            <w:vMerge/>
          </w:tcPr>
          <w:p w14:paraId="06C052DB" w14:textId="77777777" w:rsidR="0095381A" w:rsidRPr="00DD3BD8" w:rsidRDefault="0095381A" w:rsidP="0095381A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244" w:type="dxa"/>
            <w:gridSpan w:val="3"/>
            <w:tcBorders>
              <w:bottom w:val="single" w:sz="4" w:space="0" w:color="000000"/>
            </w:tcBorders>
          </w:tcPr>
          <w:p w14:paraId="1B375063" w14:textId="5BBC4529" w:rsidR="0095381A" w:rsidRPr="00DD3BD8" w:rsidRDefault="0095381A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</w:tcPr>
          <w:p w14:paraId="64E4AF92" w14:textId="77777777" w:rsidR="0095381A" w:rsidRPr="00DD3BD8" w:rsidRDefault="0095381A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</w:p>
        </w:tc>
        <w:tc>
          <w:tcPr>
            <w:tcW w:w="1660" w:type="dxa"/>
            <w:shd w:val="clear" w:color="auto" w:fill="auto"/>
          </w:tcPr>
          <w:p w14:paraId="34139B9D" w14:textId="4888501C" w:rsidR="0095381A" w:rsidRPr="00DD3BD8" w:rsidRDefault="00361185" w:rsidP="0095381A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77</w:t>
            </w:r>
          </w:p>
        </w:tc>
      </w:tr>
      <w:tr w:rsidR="005F127F" w:rsidRPr="00DD3BD8" w14:paraId="7BF1811F" w14:textId="77777777" w:rsidTr="00E9169D">
        <w:tc>
          <w:tcPr>
            <w:tcW w:w="1623" w:type="dxa"/>
            <w:vMerge w:val="restart"/>
            <w:tcBorders>
              <w:top w:val="single" w:sz="4" w:space="0" w:color="auto"/>
            </w:tcBorders>
          </w:tcPr>
          <w:p w14:paraId="5A7952D4" w14:textId="22128BFE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  <w:lang w:bidi="ar-AE"/>
              </w:rPr>
              <w:t>Shipments</w:t>
            </w:r>
          </w:p>
        </w:tc>
        <w:tc>
          <w:tcPr>
            <w:tcW w:w="2700" w:type="dxa"/>
          </w:tcPr>
          <w:p w14:paraId="7B6B76CA" w14:textId="4D61DEC0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SA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Shipment ID</w:t>
            </w:r>
          </w:p>
        </w:tc>
        <w:tc>
          <w:tcPr>
            <w:tcW w:w="2544" w:type="dxa"/>
            <w:gridSpan w:val="2"/>
          </w:tcPr>
          <w:p w14:paraId="64B9132D" w14:textId="45D3F26E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Integer</w:t>
            </w:r>
          </w:p>
        </w:tc>
        <w:tc>
          <w:tcPr>
            <w:tcW w:w="1059" w:type="dxa"/>
          </w:tcPr>
          <w:p w14:paraId="2B217F7D" w14:textId="77777777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3F24A598" w14:textId="3678FE42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F127F" w:rsidRPr="00DD3BD8" w14:paraId="3DDC2902" w14:textId="77777777" w:rsidTr="00E9169D">
        <w:tc>
          <w:tcPr>
            <w:tcW w:w="1623" w:type="dxa"/>
            <w:vMerge/>
          </w:tcPr>
          <w:p w14:paraId="7AF37858" w14:textId="77777777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</w:tcPr>
          <w:p w14:paraId="695CD25C" w14:textId="06979902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Shipment DT</w:t>
            </w:r>
          </w:p>
        </w:tc>
        <w:tc>
          <w:tcPr>
            <w:tcW w:w="2544" w:type="dxa"/>
            <w:gridSpan w:val="2"/>
          </w:tcPr>
          <w:p w14:paraId="28FF0025" w14:textId="28C08694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Date</w:t>
            </w:r>
          </w:p>
        </w:tc>
        <w:tc>
          <w:tcPr>
            <w:tcW w:w="1059" w:type="dxa"/>
          </w:tcPr>
          <w:p w14:paraId="59B5546C" w14:textId="77777777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1C7489EE" w14:textId="5848D113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F127F" w:rsidRPr="00DD3BD8" w14:paraId="6AF63E31" w14:textId="77777777" w:rsidTr="00E9169D">
        <w:tc>
          <w:tcPr>
            <w:tcW w:w="1623" w:type="dxa"/>
            <w:vMerge/>
          </w:tcPr>
          <w:p w14:paraId="421DF862" w14:textId="77777777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700" w:type="dxa"/>
          </w:tcPr>
          <w:p w14:paraId="12CEAC75" w14:textId="5689D59A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lang w:bidi="ar-AE"/>
              </w:rPr>
              <w:t>Driver</w:t>
            </w:r>
          </w:p>
        </w:tc>
        <w:tc>
          <w:tcPr>
            <w:tcW w:w="2544" w:type="dxa"/>
            <w:gridSpan w:val="2"/>
          </w:tcPr>
          <w:p w14:paraId="1DBACAB7" w14:textId="77777777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Varchar(20)</w:t>
            </w:r>
          </w:p>
        </w:tc>
        <w:tc>
          <w:tcPr>
            <w:tcW w:w="1059" w:type="dxa"/>
          </w:tcPr>
          <w:p w14:paraId="21FF8987" w14:textId="77777777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634BB89D" w14:textId="77777777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20</w:t>
            </w:r>
          </w:p>
        </w:tc>
      </w:tr>
      <w:tr w:rsidR="005F127F" w:rsidRPr="00DD3BD8" w14:paraId="61D6B874" w14:textId="77777777" w:rsidTr="00E9169D">
        <w:trPr>
          <w:trHeight w:val="351"/>
        </w:trPr>
        <w:tc>
          <w:tcPr>
            <w:tcW w:w="1623" w:type="dxa"/>
            <w:vMerge/>
          </w:tcPr>
          <w:p w14:paraId="03BCD1DE" w14:textId="77777777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DCBF30F" w14:textId="0AFF12F7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  <w:lang w:bidi="ar-AE"/>
              </w:rPr>
              <w:t>Address</w:t>
            </w:r>
          </w:p>
        </w:tc>
        <w:tc>
          <w:tcPr>
            <w:tcW w:w="2544" w:type="dxa"/>
            <w:gridSpan w:val="2"/>
            <w:tcBorders>
              <w:bottom w:val="single" w:sz="4" w:space="0" w:color="auto"/>
            </w:tcBorders>
          </w:tcPr>
          <w:p w14:paraId="1438763F" w14:textId="0AE8BCF0" w:rsidR="005F127F" w:rsidRPr="00DD3BD8" w:rsidRDefault="005F127F" w:rsidP="006700CF">
            <w:pPr>
              <w:bidi w:val="0"/>
              <w:spacing w:after="0" w:line="240" w:lineRule="auto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Varchar(50)</w:t>
            </w:r>
          </w:p>
        </w:tc>
        <w:tc>
          <w:tcPr>
            <w:tcW w:w="1059" w:type="dxa"/>
            <w:tcBorders>
              <w:bottom w:val="single" w:sz="4" w:space="0" w:color="auto"/>
            </w:tcBorders>
          </w:tcPr>
          <w:p w14:paraId="551D02A9" w14:textId="77777777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4FBFAF0" w14:textId="3233FEF3" w:rsidR="005F127F" w:rsidRPr="00DD3BD8" w:rsidRDefault="005F127F" w:rsidP="006700CF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50</w:t>
            </w:r>
          </w:p>
        </w:tc>
      </w:tr>
      <w:tr w:rsidR="00E9169D" w:rsidRPr="00DD3BD8" w14:paraId="51169F7E" w14:textId="77777777" w:rsidTr="00E9169D">
        <w:trPr>
          <w:trHeight w:val="206"/>
        </w:trPr>
        <w:tc>
          <w:tcPr>
            <w:tcW w:w="162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77BD39E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F89E" w14:textId="2A2DDCBE" w:rsidR="00E9169D" w:rsidRPr="00DD3BD8" w:rsidRDefault="00E9169D" w:rsidP="00BC4C11">
            <w:pPr>
              <w:bidi w:val="0"/>
              <w:spacing w:after="0" w:line="240" w:lineRule="auto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 xml:space="preserve">                                  </w:t>
            </w: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CB079" w14:textId="77777777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DADB29" w14:textId="484BDBFA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78</w:t>
            </w:r>
          </w:p>
        </w:tc>
      </w:tr>
      <w:tr w:rsidR="00566B27" w:rsidRPr="00DD3BD8" w14:paraId="0430428D" w14:textId="77777777" w:rsidTr="00E9169D">
        <w:trPr>
          <w:trHeight w:val="206"/>
        </w:trPr>
        <w:tc>
          <w:tcPr>
            <w:tcW w:w="1623" w:type="dxa"/>
            <w:vMerge w:val="restart"/>
            <w:tcBorders>
              <w:top w:val="single" w:sz="4" w:space="0" w:color="auto"/>
            </w:tcBorders>
          </w:tcPr>
          <w:p w14:paraId="40072FAA" w14:textId="1B3775A3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  <w:lang w:bidi="ar-AE"/>
              </w:rPr>
              <w:t>Searches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BC51EA" w14:textId="11742F15" w:rsidR="00BC4C11" w:rsidRPr="00DD3BD8" w:rsidRDefault="00BC4C11" w:rsidP="00BC4C11">
            <w:pPr>
              <w:tabs>
                <w:tab w:val="right" w:pos="1821"/>
              </w:tabs>
              <w:bidi w:val="0"/>
              <w:spacing w:after="0" w:line="240" w:lineRule="auto"/>
              <w:rPr>
                <w:rFonts w:ascii="Tahoma" w:hAnsi="Tahoma"/>
                <w:b/>
                <w:bCs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Search IP</w:t>
            </w:r>
            <w:r w:rsidRPr="00DD3BD8">
              <w:rPr>
                <w:rFonts w:ascii="Tahoma" w:hAnsi="Tahoma"/>
                <w:b/>
                <w:bCs/>
                <w:lang w:bidi="ar-AE"/>
              </w:rPr>
              <w:tab/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99F70F3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rtl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Integer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BCE655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D0C5D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66B27" w:rsidRPr="00DD3BD8" w14:paraId="5482707D" w14:textId="77777777" w:rsidTr="00E9169D">
        <w:trPr>
          <w:trHeight w:val="206"/>
        </w:trPr>
        <w:tc>
          <w:tcPr>
            <w:tcW w:w="1623" w:type="dxa"/>
            <w:vMerge/>
          </w:tcPr>
          <w:p w14:paraId="4A75CAE0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3F4E14C" w14:textId="613A0B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Search DT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473E5FF" w14:textId="3C9BA85C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Date Time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4B22C1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12C03" w14:textId="56A631E5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8</w:t>
            </w:r>
          </w:p>
        </w:tc>
      </w:tr>
      <w:tr w:rsidR="00566B27" w:rsidRPr="00DD3BD8" w14:paraId="76A61BF2" w14:textId="77777777" w:rsidTr="00E9169D">
        <w:trPr>
          <w:trHeight w:val="206"/>
        </w:trPr>
        <w:tc>
          <w:tcPr>
            <w:tcW w:w="1623" w:type="dxa"/>
            <w:vMerge/>
          </w:tcPr>
          <w:p w14:paraId="2B225FED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C6CBE1" w14:textId="1A1EC5C3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Email Address</w:t>
            </w:r>
            <w:r w:rsidRPr="00DD3BD8">
              <w:rPr>
                <w:rFonts w:ascii="Tahoma" w:hAnsi="Tahoma"/>
                <w:lang w:bidi="ar-AE"/>
              </w:rPr>
              <w:t>(Customers</w:t>
            </w:r>
            <w:r w:rsidRPr="00DD3BD8">
              <w:rPr>
                <w:rFonts w:ascii="Tahoma" w:hAnsi="Tahoma"/>
                <w:u w:val="single"/>
                <w:lang w:bidi="ar-AE"/>
              </w:rPr>
              <w:t>)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5886D33" w14:textId="35DE6DF0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rtl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Varchar(</w:t>
            </w:r>
            <w:r>
              <w:rPr>
                <w:rFonts w:ascii="Tahoma" w:hAnsi="Tahoma"/>
                <w:u w:val="single"/>
                <w:lang w:bidi="ar-AE"/>
              </w:rPr>
              <w:t>5</w:t>
            </w:r>
            <w:r w:rsidRPr="00DD3BD8">
              <w:rPr>
                <w:rFonts w:ascii="Tahoma" w:hAnsi="Tahoma"/>
                <w:u w:val="single"/>
                <w:lang w:bidi="ar-AE"/>
              </w:rPr>
              <w:t>0)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DD21E0A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71750" w14:textId="0CB64535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5</w:t>
            </w:r>
            <w:r w:rsidRPr="00DD3BD8">
              <w:rPr>
                <w:rFonts w:ascii="Tahoma" w:hAnsi="Tahoma"/>
              </w:rPr>
              <w:t>0</w:t>
            </w:r>
          </w:p>
        </w:tc>
      </w:tr>
      <w:tr w:rsidR="00566B27" w:rsidRPr="00DD3BD8" w14:paraId="737D81EA" w14:textId="77777777" w:rsidTr="00E9169D">
        <w:trPr>
          <w:trHeight w:val="206"/>
        </w:trPr>
        <w:tc>
          <w:tcPr>
            <w:tcW w:w="1623" w:type="dxa"/>
            <w:vMerge/>
          </w:tcPr>
          <w:p w14:paraId="5D8B027B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EB145B" w14:textId="53FA8F46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Search query</w:t>
            </w:r>
          </w:p>
        </w:tc>
        <w:tc>
          <w:tcPr>
            <w:tcW w:w="2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78C193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rtl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Varchar(50)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CA6E811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18879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50</w:t>
            </w:r>
          </w:p>
        </w:tc>
      </w:tr>
      <w:tr w:rsidR="00E9169D" w:rsidRPr="00DD3BD8" w14:paraId="52C33F68" w14:textId="77777777" w:rsidTr="00E9169D">
        <w:trPr>
          <w:trHeight w:val="206"/>
        </w:trPr>
        <w:tc>
          <w:tcPr>
            <w:tcW w:w="1623" w:type="dxa"/>
            <w:vMerge/>
            <w:tcBorders>
              <w:bottom w:val="single" w:sz="4" w:space="0" w:color="auto"/>
            </w:tcBorders>
          </w:tcPr>
          <w:p w14:paraId="30EDE6DE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ADAC9DB" w14:textId="7C6BD263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DD3BD8">
              <w:rPr>
                <w:rFonts w:ascii="Tahoma" w:hAnsi="Tahoma"/>
                <w:b/>
                <w:bCs/>
              </w:rPr>
              <w:t xml:space="preserve">      </w:t>
            </w:r>
            <w:r>
              <w:rPr>
                <w:rFonts w:ascii="Tahoma" w:hAnsi="Tahoma"/>
                <w:b/>
                <w:bCs/>
              </w:rPr>
              <w:t xml:space="preserve">                             </w:t>
            </w: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67EC8AD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560E7" w14:textId="4C636B1D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11</w:t>
            </w:r>
            <w:r w:rsidRPr="00DD3BD8">
              <w:rPr>
                <w:rFonts w:ascii="Tahoma" w:hAnsi="Tahoma"/>
                <w:b/>
                <w:bCs/>
              </w:rPr>
              <w:t>2</w:t>
            </w:r>
          </w:p>
        </w:tc>
      </w:tr>
      <w:tr w:rsidR="00566B27" w:rsidRPr="00DD3BD8" w14:paraId="603EDD4C" w14:textId="77777777" w:rsidTr="00E9169D">
        <w:trPr>
          <w:trHeight w:val="206"/>
        </w:trPr>
        <w:tc>
          <w:tcPr>
            <w:tcW w:w="1623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69595F9" w14:textId="6F351DA8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rtl/>
              </w:rPr>
            </w:pPr>
            <w:r w:rsidRPr="00DD3BD8">
              <w:rPr>
                <w:rFonts w:ascii="Tahoma" w:hAnsi="Tahoma"/>
                <w:b/>
                <w:bCs/>
              </w:rPr>
              <w:t>Rating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A75689" w14:textId="2DE5C841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Email Address(C</w:t>
            </w:r>
            <w:r w:rsidR="00D84049">
              <w:rPr>
                <w:rFonts w:ascii="Tahoma" w:hAnsi="Tahoma"/>
                <w:u w:val="single"/>
                <w:lang w:bidi="ar-AE"/>
              </w:rPr>
              <w:t>ustomers</w:t>
            </w:r>
            <w:r w:rsidRPr="00DD3BD8">
              <w:rPr>
                <w:rFonts w:ascii="Tahoma" w:hAnsi="Tahoma"/>
                <w:u w:val="single"/>
                <w:lang w:bidi="ar-AE"/>
              </w:rPr>
              <w:t>)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AFA0F6" w14:textId="30DA784F" w:rsidR="00BC4C11" w:rsidRPr="00DD3BD8" w:rsidRDefault="00BC4C11" w:rsidP="00BC4C11">
            <w:pPr>
              <w:tabs>
                <w:tab w:val="right" w:pos="1821"/>
              </w:tabs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DD3BD8">
              <w:rPr>
                <w:rFonts w:ascii="Tahoma" w:hAnsi="Tahoma"/>
              </w:rPr>
              <w:t>Varchar(</w:t>
            </w:r>
            <w:r>
              <w:rPr>
                <w:rFonts w:ascii="Tahoma" w:hAnsi="Tahoma"/>
              </w:rPr>
              <w:t>5</w:t>
            </w:r>
            <w:r w:rsidRPr="00DD3BD8">
              <w:rPr>
                <w:rFonts w:ascii="Tahoma" w:hAnsi="Tahoma"/>
              </w:rPr>
              <w:t>0)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BEB304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67C63" w14:textId="4ABE6ECA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>
              <w:rPr>
                <w:rFonts w:ascii="Tahoma" w:hAnsi="Tahoma"/>
              </w:rPr>
              <w:t>5</w:t>
            </w:r>
            <w:r w:rsidRPr="00DD3BD8">
              <w:rPr>
                <w:rFonts w:ascii="Tahoma" w:hAnsi="Tahoma"/>
              </w:rPr>
              <w:t>0</w:t>
            </w:r>
          </w:p>
        </w:tc>
      </w:tr>
      <w:tr w:rsidR="00566B27" w:rsidRPr="00DD3BD8" w14:paraId="3E98CA38" w14:textId="77777777" w:rsidTr="00E9169D">
        <w:trPr>
          <w:trHeight w:val="206"/>
        </w:trPr>
        <w:tc>
          <w:tcPr>
            <w:tcW w:w="1623" w:type="dxa"/>
            <w:vMerge/>
            <w:tcBorders>
              <w:left w:val="single" w:sz="4" w:space="0" w:color="auto"/>
            </w:tcBorders>
          </w:tcPr>
          <w:p w14:paraId="66BC85D9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967BC7B" w14:textId="0DDD2728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Product ID(</w:t>
            </w:r>
            <w:r w:rsidRPr="00DD3BD8">
              <w:rPr>
                <w:rFonts w:ascii="Tahoma" w:hAnsi="Tahoma"/>
                <w:lang w:bidi="ar-AE"/>
              </w:rPr>
              <w:t>Products</w:t>
            </w:r>
            <w:r w:rsidRPr="00DD3BD8">
              <w:rPr>
                <w:rFonts w:ascii="Tahoma" w:hAnsi="Tahoma"/>
                <w:u w:val="single"/>
                <w:lang w:bidi="ar-AE"/>
              </w:rPr>
              <w:t>)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BB6B50B" w14:textId="7C88A53C" w:rsidR="00BC4C11" w:rsidRPr="00DD3BD8" w:rsidRDefault="00BC4C11" w:rsidP="00BC4C11">
            <w:pPr>
              <w:tabs>
                <w:tab w:val="right" w:pos="1821"/>
              </w:tabs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Integer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B4C323A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rtl/>
                <w:lang w:bidi="ar-AE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F9CA1" w14:textId="66E7C8DF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66B27" w:rsidRPr="00DD3BD8" w14:paraId="06239640" w14:textId="77777777" w:rsidTr="00E9169D">
        <w:trPr>
          <w:trHeight w:val="206"/>
        </w:trPr>
        <w:tc>
          <w:tcPr>
            <w:tcW w:w="1623" w:type="dxa"/>
            <w:vMerge/>
            <w:tcBorders>
              <w:left w:val="single" w:sz="4" w:space="0" w:color="auto"/>
            </w:tcBorders>
          </w:tcPr>
          <w:p w14:paraId="06929865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ED0A32" w14:textId="14E1736C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Rank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0AD0025" w14:textId="68C6E355" w:rsidR="00BC4C11" w:rsidRPr="00DD3BD8" w:rsidRDefault="00BC4C11" w:rsidP="00BC4C11">
            <w:pPr>
              <w:tabs>
                <w:tab w:val="right" w:pos="1821"/>
              </w:tabs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Char(1)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EB7F6E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47FB1" w14:textId="5B492635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1</w:t>
            </w:r>
          </w:p>
        </w:tc>
      </w:tr>
      <w:tr w:rsidR="00566B27" w:rsidRPr="00DD3BD8" w14:paraId="0B377E27" w14:textId="77777777" w:rsidTr="00E9169D">
        <w:trPr>
          <w:trHeight w:val="206"/>
        </w:trPr>
        <w:tc>
          <w:tcPr>
            <w:tcW w:w="1623" w:type="dxa"/>
            <w:vMerge/>
            <w:tcBorders>
              <w:left w:val="single" w:sz="4" w:space="0" w:color="auto"/>
            </w:tcBorders>
          </w:tcPr>
          <w:p w14:paraId="1E47CCC6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879242" w14:textId="4E6CF4ED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Date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302CF02" w14:textId="395D5806" w:rsidR="00BC4C11" w:rsidRPr="00DD3BD8" w:rsidRDefault="00BC4C11" w:rsidP="00BC4C11">
            <w:pPr>
              <w:tabs>
                <w:tab w:val="right" w:pos="1821"/>
              </w:tabs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Date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DCC622E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F727B" w14:textId="38DE41D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66B27" w:rsidRPr="00DD3BD8" w14:paraId="70279588" w14:textId="77777777" w:rsidTr="00E9169D">
        <w:trPr>
          <w:trHeight w:val="206"/>
        </w:trPr>
        <w:tc>
          <w:tcPr>
            <w:tcW w:w="1623" w:type="dxa"/>
            <w:vMerge/>
            <w:tcBorders>
              <w:left w:val="single" w:sz="4" w:space="0" w:color="auto"/>
            </w:tcBorders>
          </w:tcPr>
          <w:p w14:paraId="6AEF4ABF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9138482" w14:textId="3FE1DCDD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Comment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CCF6AA1" w14:textId="051450CB" w:rsidR="00BC4C11" w:rsidRPr="00DD3BD8" w:rsidRDefault="00BC4C11" w:rsidP="00BC4C11">
            <w:pPr>
              <w:tabs>
                <w:tab w:val="right" w:pos="1821"/>
              </w:tabs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Varchar(100)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C3AA8FC" w14:textId="5DC6FA9E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1A72F" w14:textId="5C05F93D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100</w:t>
            </w:r>
          </w:p>
        </w:tc>
      </w:tr>
      <w:tr w:rsidR="00BC4C11" w:rsidRPr="00DD3BD8" w14:paraId="33F9F2E6" w14:textId="77777777" w:rsidTr="00E9169D">
        <w:tc>
          <w:tcPr>
            <w:tcW w:w="1623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9A06BFB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5244" w:type="dxa"/>
            <w:gridSpan w:val="3"/>
          </w:tcPr>
          <w:p w14:paraId="5A5B5379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</w:tcPr>
          <w:p w14:paraId="7C9E3A3F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  <w:rtl/>
              </w:rPr>
            </w:pPr>
          </w:p>
        </w:tc>
        <w:tc>
          <w:tcPr>
            <w:tcW w:w="1660" w:type="dxa"/>
            <w:shd w:val="clear" w:color="auto" w:fill="auto"/>
          </w:tcPr>
          <w:p w14:paraId="5D2D754D" w14:textId="37DD8B59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1</w:t>
            </w:r>
            <w:r>
              <w:rPr>
                <w:rFonts w:ascii="Tahoma" w:hAnsi="Tahoma"/>
                <w:b/>
                <w:bCs/>
              </w:rPr>
              <w:t>5</w:t>
            </w:r>
            <w:r w:rsidRPr="00DD3BD8">
              <w:rPr>
                <w:rFonts w:ascii="Tahoma" w:hAnsi="Tahoma"/>
                <w:b/>
                <w:bCs/>
              </w:rPr>
              <w:t>9</w:t>
            </w:r>
          </w:p>
        </w:tc>
      </w:tr>
      <w:tr w:rsidR="00566B27" w:rsidRPr="00DD3BD8" w14:paraId="3C8640CD" w14:textId="77777777" w:rsidTr="00E9169D">
        <w:tc>
          <w:tcPr>
            <w:tcW w:w="1623" w:type="dxa"/>
            <w:vMerge w:val="restart"/>
            <w:tcBorders>
              <w:top w:val="single" w:sz="4" w:space="0" w:color="auto"/>
            </w:tcBorders>
          </w:tcPr>
          <w:p w14:paraId="3580B5C9" w14:textId="18DC9979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  <w:lang w:bidi="ar-AE"/>
              </w:rPr>
              <w:t>Including</w:t>
            </w:r>
          </w:p>
        </w:tc>
        <w:tc>
          <w:tcPr>
            <w:tcW w:w="2700" w:type="dxa"/>
          </w:tcPr>
          <w:p w14:paraId="25CAA0FC" w14:textId="7A421F62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Product ID</w:t>
            </w:r>
            <w:r w:rsidRPr="00DD3BD8">
              <w:rPr>
                <w:rFonts w:ascii="Tahoma" w:hAnsi="Tahoma"/>
                <w:lang w:bidi="ar-AE"/>
              </w:rPr>
              <w:t>(Products)</w:t>
            </w:r>
          </w:p>
        </w:tc>
        <w:tc>
          <w:tcPr>
            <w:tcW w:w="2544" w:type="dxa"/>
            <w:gridSpan w:val="2"/>
          </w:tcPr>
          <w:p w14:paraId="698EA987" w14:textId="75EA7970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Integer</w:t>
            </w:r>
          </w:p>
        </w:tc>
        <w:tc>
          <w:tcPr>
            <w:tcW w:w="1059" w:type="dxa"/>
          </w:tcPr>
          <w:p w14:paraId="210A92E9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shd w:val="clear" w:color="auto" w:fill="auto"/>
          </w:tcPr>
          <w:p w14:paraId="2DB2B994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66B27" w:rsidRPr="00DD3BD8" w14:paraId="133DEC09" w14:textId="77777777" w:rsidTr="00E9169D">
        <w:tc>
          <w:tcPr>
            <w:tcW w:w="1623" w:type="dxa"/>
            <w:vMerge/>
          </w:tcPr>
          <w:p w14:paraId="0570D0BE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</w:tcPr>
          <w:p w14:paraId="5404BB73" w14:textId="4DE8D506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Order ID</w:t>
            </w:r>
            <w:r w:rsidRPr="00DD3BD8">
              <w:rPr>
                <w:rFonts w:ascii="Tahoma" w:hAnsi="Tahoma"/>
                <w:lang w:bidi="ar-AE"/>
              </w:rPr>
              <w:t>(Orders)</w:t>
            </w:r>
          </w:p>
        </w:tc>
        <w:tc>
          <w:tcPr>
            <w:tcW w:w="2544" w:type="dxa"/>
            <w:gridSpan w:val="2"/>
            <w:tcBorders>
              <w:bottom w:val="single" w:sz="4" w:space="0" w:color="000000"/>
            </w:tcBorders>
          </w:tcPr>
          <w:p w14:paraId="54980DFB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Integer</w:t>
            </w:r>
          </w:p>
        </w:tc>
        <w:tc>
          <w:tcPr>
            <w:tcW w:w="1059" w:type="dxa"/>
            <w:tcBorders>
              <w:bottom w:val="single" w:sz="4" w:space="0" w:color="000000"/>
            </w:tcBorders>
          </w:tcPr>
          <w:p w14:paraId="685D42E7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bottom w:val="single" w:sz="4" w:space="0" w:color="000000"/>
            </w:tcBorders>
            <w:shd w:val="clear" w:color="auto" w:fill="auto"/>
          </w:tcPr>
          <w:p w14:paraId="5CDC8743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566B27" w:rsidRPr="00DD3BD8" w14:paraId="7540112E" w14:textId="77777777" w:rsidTr="00E9169D">
        <w:tc>
          <w:tcPr>
            <w:tcW w:w="1623" w:type="dxa"/>
            <w:vMerge/>
            <w:tcBorders>
              <w:bottom w:val="single" w:sz="4" w:space="0" w:color="auto"/>
            </w:tcBorders>
          </w:tcPr>
          <w:p w14:paraId="4994CED0" w14:textId="77777777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right w:val="nil"/>
            </w:tcBorders>
          </w:tcPr>
          <w:p w14:paraId="6CCEEE95" w14:textId="78B5BCF0" w:rsidR="00BC4C11" w:rsidRPr="00DD3BD8" w:rsidRDefault="00BC4C11" w:rsidP="00C34243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2544" w:type="dxa"/>
            <w:gridSpan w:val="2"/>
            <w:tcBorders>
              <w:left w:val="nil"/>
              <w:right w:val="single" w:sz="4" w:space="0" w:color="auto"/>
            </w:tcBorders>
          </w:tcPr>
          <w:p w14:paraId="59A3AEFB" w14:textId="477444D8" w:rsidR="00BC4C11" w:rsidRPr="00DD3BD8" w:rsidRDefault="00BC4C11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059" w:type="dxa"/>
            <w:tcBorders>
              <w:left w:val="single" w:sz="4" w:space="0" w:color="auto"/>
              <w:right w:val="single" w:sz="4" w:space="0" w:color="auto"/>
            </w:tcBorders>
          </w:tcPr>
          <w:p w14:paraId="777CBFE7" w14:textId="77777777" w:rsidR="00BC4C11" w:rsidRPr="00DD3BD8" w:rsidRDefault="00BC4C11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</w:tcPr>
          <w:p w14:paraId="07DAF044" w14:textId="173CE310" w:rsidR="00BC4C11" w:rsidRPr="00DD3BD8" w:rsidRDefault="00E9169D" w:rsidP="00E9169D">
            <w:pPr>
              <w:tabs>
                <w:tab w:val="left" w:pos="1163"/>
                <w:tab w:val="right" w:pos="1309"/>
              </w:tabs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8</w:t>
            </w:r>
          </w:p>
        </w:tc>
      </w:tr>
      <w:tr w:rsidR="00E9169D" w:rsidRPr="00DD3BD8" w14:paraId="21636C63" w14:textId="77777777" w:rsidTr="00E9169D">
        <w:tc>
          <w:tcPr>
            <w:tcW w:w="1623" w:type="dxa"/>
            <w:vMerge w:val="restart"/>
            <w:tcBorders>
              <w:top w:val="single" w:sz="4" w:space="0" w:color="auto"/>
            </w:tcBorders>
          </w:tcPr>
          <w:p w14:paraId="6628EF72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b/>
                <w:bCs/>
              </w:rPr>
              <w:t>Leading</w:t>
            </w:r>
          </w:p>
          <w:p w14:paraId="65ABC9B8" w14:textId="4B76CCBE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A6689D0" w14:textId="27CFF7F0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Product ID</w:t>
            </w:r>
            <w:r w:rsidRPr="00DD3BD8">
              <w:rPr>
                <w:rFonts w:ascii="Tahoma" w:hAnsi="Tahoma"/>
                <w:lang w:bidi="ar-AE"/>
              </w:rPr>
              <w:t>(Products)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AC1AE9B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 w:rsidRPr="00DD3BD8">
              <w:rPr>
                <w:rFonts w:ascii="Tahoma" w:hAnsi="Tahoma"/>
                <w:lang w:bidi="ar-AE"/>
              </w:rPr>
              <w:t>Integer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3543313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80D50" w14:textId="77777777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  <w:rtl/>
              </w:rPr>
            </w:pPr>
            <w:r w:rsidRPr="00DD3BD8">
              <w:rPr>
                <w:rFonts w:ascii="Tahoma" w:hAnsi="Tahoma"/>
              </w:rPr>
              <w:t>4</w:t>
            </w:r>
          </w:p>
        </w:tc>
      </w:tr>
      <w:tr w:rsidR="00E9169D" w:rsidRPr="00DD3BD8" w14:paraId="647E2526" w14:textId="77777777" w:rsidTr="00E9169D">
        <w:tc>
          <w:tcPr>
            <w:tcW w:w="1623" w:type="dxa"/>
            <w:vMerge/>
          </w:tcPr>
          <w:p w14:paraId="17280DE0" w14:textId="6F63E3D9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6A91A9F" w14:textId="4CCE8D33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DD3BD8">
              <w:rPr>
                <w:rFonts w:ascii="Tahoma" w:hAnsi="Tahoma"/>
                <w:u w:val="single"/>
                <w:lang w:bidi="ar-AE"/>
              </w:rPr>
              <w:t>SearchIP</w:t>
            </w:r>
            <w:r>
              <w:rPr>
                <w:rFonts w:ascii="Tahoma" w:hAnsi="Tahoma"/>
                <w:u w:val="single"/>
                <w:lang w:bidi="ar-AE"/>
              </w:rPr>
              <w:t>(Searches)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06F3435" w14:textId="297EF13A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lang w:bidi="ar-AE"/>
              </w:rPr>
            </w:pPr>
            <w:r>
              <w:rPr>
                <w:rFonts w:ascii="Tahoma" w:hAnsi="Tahoma"/>
                <w:lang w:bidi="ar-AE"/>
              </w:rPr>
              <w:t>I</w:t>
            </w:r>
            <w:r w:rsidRPr="00DD3BD8">
              <w:rPr>
                <w:rFonts w:ascii="Tahoma" w:hAnsi="Tahoma"/>
                <w:lang w:bidi="ar-AE"/>
              </w:rPr>
              <w:t>nteger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532A534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88E77" w14:textId="1E74F36F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4</w:t>
            </w:r>
          </w:p>
        </w:tc>
      </w:tr>
      <w:tr w:rsidR="00E9169D" w:rsidRPr="00DD3BD8" w14:paraId="495B4CCB" w14:textId="77777777" w:rsidTr="00E9169D">
        <w:trPr>
          <w:trHeight w:val="251"/>
        </w:trPr>
        <w:tc>
          <w:tcPr>
            <w:tcW w:w="1623" w:type="dxa"/>
            <w:vMerge/>
          </w:tcPr>
          <w:p w14:paraId="7E41DFE3" w14:textId="12C6F233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370412" w14:textId="7E346031" w:rsidR="00E9169D" w:rsidRPr="00C66A60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color w:val="000000"/>
              </w:rPr>
              <w:t>SearchDT</w:t>
            </w:r>
            <w:r>
              <w:rPr>
                <w:rFonts w:ascii="Tahoma" w:hAnsi="Tahoma"/>
                <w:u w:val="single"/>
                <w:lang w:bidi="ar-AE"/>
              </w:rPr>
              <w:t>(Searches)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9A40314" w14:textId="76F48A92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C66A60">
              <w:rPr>
                <w:rFonts w:ascii="Tahoma" w:hAnsi="Tahoma"/>
                <w:color w:val="000000" w:themeColor="text1"/>
              </w:rPr>
              <w:t>D</w:t>
            </w:r>
            <w:r>
              <w:rPr>
                <w:rFonts w:ascii="Tahoma" w:hAnsi="Tahoma"/>
                <w:color w:val="000000" w:themeColor="text1"/>
              </w:rPr>
              <w:t>ate</w:t>
            </w:r>
            <w:r w:rsidRPr="00C66A60">
              <w:rPr>
                <w:rFonts w:ascii="Tahoma" w:hAnsi="Tahoma"/>
                <w:color w:val="000000" w:themeColor="text1"/>
              </w:rPr>
              <w:t>Time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416D641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65A19" w14:textId="6051979F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8</w:t>
            </w:r>
          </w:p>
        </w:tc>
      </w:tr>
      <w:tr w:rsidR="00E9169D" w:rsidRPr="00DD3BD8" w14:paraId="71187CA3" w14:textId="77777777" w:rsidTr="00E9169D">
        <w:trPr>
          <w:trHeight w:val="255"/>
        </w:trPr>
        <w:tc>
          <w:tcPr>
            <w:tcW w:w="1623" w:type="dxa"/>
            <w:vMerge/>
          </w:tcPr>
          <w:p w14:paraId="1CD78BB9" w14:textId="6F0CFBBC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4180310" w14:textId="17823C4B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  <w:color w:val="000000"/>
              </w:rPr>
              <w:t>EmailAddres</w:t>
            </w:r>
            <w:r>
              <w:rPr>
                <w:rFonts w:ascii="Tahoma" w:hAnsi="Tahoma"/>
                <w:color w:val="000000"/>
              </w:rPr>
              <w:t>s</w:t>
            </w:r>
            <w:r w:rsidRPr="00DD3BD8">
              <w:rPr>
                <w:rFonts w:ascii="Tahoma" w:hAnsi="Tahoma"/>
                <w:lang w:bidi="ar-AE"/>
              </w:rPr>
              <w:t>(Customers</w:t>
            </w:r>
            <w:r w:rsidRPr="00DD3BD8">
              <w:rPr>
                <w:rFonts w:ascii="Tahoma" w:hAnsi="Tahoma"/>
                <w:u w:val="single"/>
                <w:lang w:bidi="ar-AE"/>
              </w:rPr>
              <w:t>)</w:t>
            </w:r>
          </w:p>
        </w:tc>
        <w:tc>
          <w:tcPr>
            <w:tcW w:w="2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3A41E5" w14:textId="34154208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  <w:u w:val="single"/>
                <w:lang w:bidi="ar-AE"/>
              </w:rPr>
            </w:pPr>
            <w:r w:rsidRPr="00DD3BD8">
              <w:rPr>
                <w:rFonts w:ascii="Tahoma" w:hAnsi="Tahoma"/>
              </w:rPr>
              <w:t>Varchar(</w:t>
            </w:r>
            <w:r>
              <w:rPr>
                <w:rFonts w:ascii="Tahoma" w:hAnsi="Tahoma"/>
              </w:rPr>
              <w:t>5</w:t>
            </w:r>
            <w:r w:rsidRPr="00DD3BD8">
              <w:rPr>
                <w:rFonts w:ascii="Tahoma" w:hAnsi="Tahoma"/>
              </w:rPr>
              <w:t>0)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DFEDA29" w14:textId="77777777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44D5B" w14:textId="58FB049E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50</w:t>
            </w:r>
          </w:p>
        </w:tc>
      </w:tr>
      <w:tr w:rsidR="00E9169D" w:rsidRPr="00DD3BD8" w14:paraId="1A02FED4" w14:textId="77777777" w:rsidTr="00E9169D">
        <w:trPr>
          <w:trHeight w:val="242"/>
        </w:trPr>
        <w:tc>
          <w:tcPr>
            <w:tcW w:w="1623" w:type="dxa"/>
            <w:vMerge/>
          </w:tcPr>
          <w:p w14:paraId="0C1BD76B" w14:textId="5B371B88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</w:tcPr>
          <w:p w14:paraId="2323D9BF" w14:textId="47838B39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 xml:space="preserve"> </w:t>
            </w:r>
            <w:r>
              <w:rPr>
                <w:rFonts w:ascii="Tahoma" w:hAnsi="Tahoma"/>
              </w:rPr>
              <w:t xml:space="preserve">                                </w:t>
            </w: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  <w:tcBorders>
              <w:left w:val="single" w:sz="4" w:space="0" w:color="auto"/>
              <w:right w:val="single" w:sz="4" w:space="0" w:color="auto"/>
            </w:tcBorders>
          </w:tcPr>
          <w:p w14:paraId="31653EDE" w14:textId="77777777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</w:tcPr>
          <w:p w14:paraId="14299342" w14:textId="123D6E34" w:rsidR="00E9169D" w:rsidRPr="00E9169D" w:rsidRDefault="00E9169D" w:rsidP="00BC4C11">
            <w:pPr>
              <w:tabs>
                <w:tab w:val="left" w:pos="1163"/>
                <w:tab w:val="right" w:pos="1309"/>
              </w:tabs>
              <w:bidi w:val="0"/>
              <w:spacing w:after="0" w:line="240" w:lineRule="auto"/>
              <w:jc w:val="left"/>
              <w:rPr>
                <w:rFonts w:ascii="Tahoma" w:hAnsi="Tahoma"/>
                <w:b/>
                <w:bCs/>
              </w:rPr>
            </w:pPr>
            <w:r w:rsidRPr="00DD3BD8">
              <w:rPr>
                <w:rFonts w:ascii="Tahoma" w:hAnsi="Tahoma"/>
              </w:rPr>
              <w:tab/>
            </w:r>
            <w:r w:rsidRPr="00E9169D">
              <w:rPr>
                <w:rFonts w:ascii="Tahoma" w:hAnsi="Tahoma"/>
                <w:b/>
                <w:bCs/>
              </w:rPr>
              <w:t>66</w:t>
            </w:r>
          </w:p>
        </w:tc>
      </w:tr>
      <w:tr w:rsidR="00E9169D" w:rsidRPr="00DD3BD8" w14:paraId="4670EDEC" w14:textId="77777777" w:rsidTr="00E9169D">
        <w:trPr>
          <w:trHeight w:val="242"/>
        </w:trPr>
        <w:tc>
          <w:tcPr>
            <w:tcW w:w="1623" w:type="dxa"/>
          </w:tcPr>
          <w:p w14:paraId="346A2608" w14:textId="0F265963" w:rsidR="00E9169D" w:rsidRPr="00E9169D" w:rsidRDefault="00E9169D" w:rsidP="00BC4C11">
            <w:pPr>
              <w:bidi w:val="0"/>
              <w:spacing w:after="0" w:line="240" w:lineRule="auto"/>
              <w:rPr>
                <w:rFonts w:ascii="Tahoma" w:hAnsi="Tahoma"/>
                <w:b/>
                <w:bCs/>
              </w:rPr>
            </w:pPr>
            <w:r w:rsidRPr="00E9169D">
              <w:rPr>
                <w:rFonts w:ascii="Tahoma" w:hAnsi="Tahoma"/>
                <w:b/>
                <w:bCs/>
              </w:rPr>
              <w:t>Countries</w:t>
            </w:r>
          </w:p>
        </w:tc>
        <w:tc>
          <w:tcPr>
            <w:tcW w:w="2726" w:type="dxa"/>
            <w:gridSpan w:val="2"/>
            <w:tcBorders>
              <w:right w:val="single" w:sz="4" w:space="0" w:color="auto"/>
            </w:tcBorders>
          </w:tcPr>
          <w:p w14:paraId="6741C4CA" w14:textId="5B1F9B69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Country </w:t>
            </w:r>
          </w:p>
        </w:tc>
        <w:tc>
          <w:tcPr>
            <w:tcW w:w="2518" w:type="dxa"/>
            <w:tcBorders>
              <w:right w:val="single" w:sz="4" w:space="0" w:color="auto"/>
            </w:tcBorders>
          </w:tcPr>
          <w:p w14:paraId="73D919E2" w14:textId="62E9C5DB" w:rsidR="00E9169D" w:rsidRPr="00DD3BD8" w:rsidRDefault="00E9169D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  <w:r w:rsidRPr="00DD3BD8">
              <w:rPr>
                <w:rFonts w:ascii="Tahoma" w:hAnsi="Tahoma"/>
              </w:rPr>
              <w:t>Varchar(</w:t>
            </w:r>
            <w:r w:rsidR="00187ED2">
              <w:rPr>
                <w:rFonts w:ascii="Tahoma" w:hAnsi="Tahoma"/>
              </w:rPr>
              <w:t>2</w:t>
            </w:r>
            <w:r w:rsidRPr="00DD3BD8">
              <w:rPr>
                <w:rFonts w:ascii="Tahoma" w:hAnsi="Tahoma"/>
              </w:rPr>
              <w:t>0)</w:t>
            </w:r>
          </w:p>
        </w:tc>
        <w:tc>
          <w:tcPr>
            <w:tcW w:w="1059" w:type="dxa"/>
            <w:tcBorders>
              <w:left w:val="single" w:sz="4" w:space="0" w:color="auto"/>
              <w:right w:val="single" w:sz="4" w:space="0" w:color="auto"/>
            </w:tcBorders>
          </w:tcPr>
          <w:p w14:paraId="612768F3" w14:textId="2A9A1309" w:rsidR="00E9169D" w:rsidRPr="00DD3BD8" w:rsidRDefault="00E9169D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</w:tcPr>
          <w:p w14:paraId="3FF21DE0" w14:textId="7EBE3374" w:rsidR="00E9169D" w:rsidRPr="00DD3BD8" w:rsidRDefault="00187ED2" w:rsidP="00E9169D">
            <w:pPr>
              <w:tabs>
                <w:tab w:val="left" w:pos="1163"/>
                <w:tab w:val="right" w:pos="1309"/>
              </w:tabs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  <w:r w:rsidR="00E9169D">
              <w:rPr>
                <w:rFonts w:ascii="Tahoma" w:hAnsi="Tahoma"/>
              </w:rPr>
              <w:t>0</w:t>
            </w:r>
          </w:p>
        </w:tc>
      </w:tr>
      <w:tr w:rsidR="00644D93" w:rsidRPr="00DD3BD8" w14:paraId="2860E5AD" w14:textId="77777777" w:rsidTr="00C4445F">
        <w:trPr>
          <w:trHeight w:val="233"/>
        </w:trPr>
        <w:tc>
          <w:tcPr>
            <w:tcW w:w="1623" w:type="dxa"/>
            <w:tcBorders>
              <w:right w:val="single" w:sz="4" w:space="0" w:color="auto"/>
            </w:tcBorders>
          </w:tcPr>
          <w:p w14:paraId="21BF283E" w14:textId="77777777" w:rsidR="00644D93" w:rsidRPr="00DD3BD8" w:rsidRDefault="00644D93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</w:p>
        </w:tc>
        <w:tc>
          <w:tcPr>
            <w:tcW w:w="5244" w:type="dxa"/>
            <w:gridSpan w:val="3"/>
            <w:tcBorders>
              <w:right w:val="single" w:sz="4" w:space="0" w:color="auto"/>
            </w:tcBorders>
          </w:tcPr>
          <w:p w14:paraId="572BF759" w14:textId="596D472A" w:rsidR="00644D93" w:rsidRPr="00DD3BD8" w:rsidRDefault="00644D93" w:rsidP="00BC4C11">
            <w:pPr>
              <w:bidi w:val="0"/>
              <w:spacing w:after="0" w:line="240" w:lineRule="auto"/>
              <w:rPr>
                <w:rFonts w:ascii="Tahoma" w:hAnsi="Tahoma"/>
              </w:rPr>
            </w:pPr>
            <w:r>
              <w:rPr>
                <w:rFonts w:ascii="Tahoma" w:hAnsi="Tahoma"/>
                <w:b/>
                <w:bCs/>
              </w:rPr>
              <w:t xml:space="preserve">                                   </w:t>
            </w:r>
            <w:r w:rsidRPr="00DD3BD8">
              <w:rPr>
                <w:rFonts w:ascii="Tahoma" w:hAnsi="Tahoma"/>
                <w:b/>
                <w:bCs/>
              </w:rPr>
              <w:t>Total Record Size (Bytes)</w:t>
            </w:r>
          </w:p>
        </w:tc>
        <w:tc>
          <w:tcPr>
            <w:tcW w:w="1059" w:type="dxa"/>
            <w:tcBorders>
              <w:left w:val="single" w:sz="4" w:space="0" w:color="auto"/>
              <w:right w:val="single" w:sz="4" w:space="0" w:color="auto"/>
            </w:tcBorders>
          </w:tcPr>
          <w:p w14:paraId="3D77A7B8" w14:textId="11A7386A" w:rsidR="00644D93" w:rsidRPr="00DD3BD8" w:rsidRDefault="00644D93" w:rsidP="00BC4C11">
            <w:pPr>
              <w:bidi w:val="0"/>
              <w:spacing w:after="0" w:line="240" w:lineRule="auto"/>
              <w:jc w:val="right"/>
              <w:rPr>
                <w:rFonts w:ascii="Tahoma" w:hAnsi="Tahoma"/>
              </w:rPr>
            </w:pPr>
          </w:p>
        </w:tc>
        <w:tc>
          <w:tcPr>
            <w:tcW w:w="1660" w:type="dxa"/>
            <w:tcBorders>
              <w:left w:val="single" w:sz="4" w:space="0" w:color="auto"/>
            </w:tcBorders>
            <w:shd w:val="clear" w:color="auto" w:fill="auto"/>
          </w:tcPr>
          <w:p w14:paraId="326A057A" w14:textId="3CC81A2B" w:rsidR="00644D93" w:rsidRPr="0027642B" w:rsidRDefault="001E1EA7" w:rsidP="0027642B">
            <w:pPr>
              <w:tabs>
                <w:tab w:val="left" w:pos="1163"/>
                <w:tab w:val="right" w:pos="1309"/>
              </w:tabs>
              <w:bidi w:val="0"/>
              <w:spacing w:after="0" w:line="240" w:lineRule="auto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</w:t>
            </w:r>
            <w:r w:rsidR="0027642B">
              <w:rPr>
                <w:rFonts w:ascii="Tahoma" w:hAnsi="Tahoma"/>
                <w:b/>
                <w:bCs/>
              </w:rPr>
              <w:t>0</w:t>
            </w:r>
          </w:p>
        </w:tc>
      </w:tr>
    </w:tbl>
    <w:p w14:paraId="096CABAE" w14:textId="77777777" w:rsidR="00EE4F9B" w:rsidRPr="00DD3BD8" w:rsidRDefault="00EE4F9B" w:rsidP="00EE4F9B">
      <w:pPr>
        <w:spacing w:after="120" w:line="240" w:lineRule="auto"/>
        <w:rPr>
          <w:rFonts w:ascii="Tahoma" w:hAnsi="Tahoma"/>
          <w:u w:val="single"/>
          <w:lang w:bidi="ar-AE"/>
        </w:rPr>
      </w:pPr>
    </w:p>
    <w:p w14:paraId="701B3822" w14:textId="77777777" w:rsidR="00EE4F9B" w:rsidRPr="00DD3BD8" w:rsidRDefault="00EE4F9B" w:rsidP="00EE4F9B">
      <w:pPr>
        <w:pStyle w:val="ae"/>
        <w:spacing w:after="120" w:line="240" w:lineRule="auto"/>
        <w:contextualSpacing w:val="0"/>
        <w:rPr>
          <w:rFonts w:ascii="Tahoma" w:hAnsi="Tahoma"/>
          <w:b/>
          <w:bCs/>
          <w:u w:val="single"/>
          <w:lang w:bidi="ar-AE"/>
        </w:rPr>
      </w:pPr>
    </w:p>
    <w:p w14:paraId="52721981" w14:textId="2CF5A2DB" w:rsidR="000F5C20" w:rsidRPr="00DD3BD8" w:rsidRDefault="007E5A05" w:rsidP="00EE4F9B">
      <w:pPr>
        <w:pStyle w:val="ae"/>
        <w:spacing w:after="120" w:line="240" w:lineRule="auto"/>
        <w:contextualSpacing w:val="0"/>
        <w:rPr>
          <w:rFonts w:ascii="Tahoma" w:hAnsi="Tahoma"/>
        </w:rPr>
      </w:pPr>
      <w:r w:rsidRPr="00DD3BD8">
        <w:rPr>
          <w:rFonts w:ascii="Tahoma" w:hAnsi="Tahoma"/>
        </w:rPr>
        <w:t>*</w:t>
      </w:r>
      <w:r w:rsidR="0095381A" w:rsidRPr="00DD3BD8">
        <w:rPr>
          <w:rFonts w:ascii="Tahoma" w:hAnsi="Tahoma"/>
          <w:rtl/>
        </w:rPr>
        <w:t xml:space="preserve">בטבלת </w:t>
      </w:r>
      <w:r w:rsidR="0095381A" w:rsidRPr="00DD3BD8">
        <w:rPr>
          <w:rFonts w:ascii="Tahoma" w:hAnsi="Tahoma"/>
        </w:rPr>
        <w:t>ORDERS</w:t>
      </w:r>
      <w:r w:rsidR="0095381A" w:rsidRPr="00DD3BD8">
        <w:rPr>
          <w:rFonts w:ascii="Tahoma" w:hAnsi="Tahoma"/>
          <w:rtl/>
        </w:rPr>
        <w:t xml:space="preserve"> בשדה </w:t>
      </w:r>
      <w:r w:rsidR="0095381A" w:rsidRPr="00DD3BD8">
        <w:rPr>
          <w:rFonts w:ascii="Tahoma" w:hAnsi="Tahoma"/>
        </w:rPr>
        <w:t>ORDER DT</w:t>
      </w:r>
      <w:r w:rsidR="0095381A" w:rsidRPr="00DD3BD8">
        <w:rPr>
          <w:rFonts w:ascii="Tahoma" w:hAnsi="Tahoma"/>
          <w:rtl/>
        </w:rPr>
        <w:t xml:space="preserve"> בחרנו ב </w:t>
      </w:r>
      <w:r w:rsidR="0095381A" w:rsidRPr="00DD3BD8">
        <w:rPr>
          <w:rFonts w:ascii="Tahoma" w:hAnsi="Tahoma"/>
        </w:rPr>
        <w:t>DATE</w:t>
      </w:r>
      <w:r w:rsidR="0095381A" w:rsidRPr="00DD3BD8">
        <w:rPr>
          <w:rFonts w:ascii="Tahoma" w:hAnsi="Tahoma"/>
          <w:rtl/>
        </w:rPr>
        <w:t xml:space="preserve"> כי המזהה הוא ה </w:t>
      </w:r>
      <w:r w:rsidR="0095381A" w:rsidRPr="00DD3BD8">
        <w:rPr>
          <w:rFonts w:ascii="Tahoma" w:hAnsi="Tahoma"/>
        </w:rPr>
        <w:t>ORDER ID</w:t>
      </w:r>
      <w:r w:rsidR="0095381A" w:rsidRPr="00DD3BD8">
        <w:rPr>
          <w:rFonts w:ascii="Tahoma" w:hAnsi="Tahoma"/>
          <w:rtl/>
        </w:rPr>
        <w:t xml:space="preserve"> </w:t>
      </w:r>
      <w:r w:rsidRPr="00DD3BD8">
        <w:rPr>
          <w:rFonts w:ascii="Tahoma" w:hAnsi="Tahoma"/>
          <w:rtl/>
        </w:rPr>
        <w:t>(לא היה צורך לשמור גם את השעה).</w:t>
      </w:r>
    </w:p>
    <w:p w14:paraId="63607BE2" w14:textId="73486A43" w:rsidR="007E5A05" w:rsidRPr="00DD3BD8" w:rsidRDefault="007E5A05" w:rsidP="00EE4F9B">
      <w:pPr>
        <w:pStyle w:val="ae"/>
        <w:spacing w:after="120" w:line="240" w:lineRule="auto"/>
        <w:contextualSpacing w:val="0"/>
        <w:rPr>
          <w:rFonts w:ascii="Tahoma" w:hAnsi="Tahoma"/>
          <w:rtl/>
        </w:rPr>
      </w:pPr>
      <w:r w:rsidRPr="00DD3BD8">
        <w:rPr>
          <w:rFonts w:ascii="Tahoma" w:hAnsi="Tahoma"/>
        </w:rPr>
        <w:t>*</w:t>
      </w:r>
      <w:r w:rsidRPr="00DD3BD8">
        <w:rPr>
          <w:rFonts w:ascii="Tahoma" w:hAnsi="Tahoma"/>
          <w:rtl/>
        </w:rPr>
        <w:t xml:space="preserve">בחרנו בשדה </w:t>
      </w:r>
      <w:r w:rsidRPr="00DD3BD8">
        <w:rPr>
          <w:rFonts w:ascii="Tahoma" w:hAnsi="Tahoma"/>
        </w:rPr>
        <w:t>SEARCH DT</w:t>
      </w:r>
      <w:r w:rsidRPr="00DD3BD8">
        <w:rPr>
          <w:rFonts w:ascii="Tahoma" w:hAnsi="Tahoma"/>
          <w:rtl/>
        </w:rPr>
        <w:t xml:space="preserve"> להיות </w:t>
      </w:r>
      <w:r w:rsidRPr="00DD3BD8">
        <w:rPr>
          <w:rFonts w:ascii="Tahoma" w:hAnsi="Tahoma"/>
        </w:rPr>
        <w:t xml:space="preserve">DATE TIME </w:t>
      </w:r>
      <w:r w:rsidRPr="00DD3BD8">
        <w:rPr>
          <w:rFonts w:ascii="Tahoma" w:hAnsi="Tahoma"/>
          <w:rtl/>
        </w:rPr>
        <w:t xml:space="preserve"> כדי שנשמור גם את השעה, כי יכול להיות שלקוח יבצע כמה חיפושים באותו תאריך ואז צריך להפריד ביניהם דרך השעה.</w:t>
      </w:r>
    </w:p>
    <w:p w14:paraId="04ADFDF9" w14:textId="77777777" w:rsidR="00617D2C" w:rsidRPr="00DD3BD8" w:rsidRDefault="00617D2C" w:rsidP="00A805C6">
      <w:pPr>
        <w:bidi w:val="0"/>
        <w:spacing w:after="120" w:line="240" w:lineRule="auto"/>
        <w:jc w:val="left"/>
        <w:rPr>
          <w:rFonts w:ascii="Tahoma" w:eastAsia="Times New Roman" w:hAnsi="Tahoma"/>
          <w:b/>
          <w:bCs/>
          <w:color w:val="4F81BD"/>
        </w:rPr>
      </w:pPr>
      <w:r w:rsidRPr="00DD3BD8">
        <w:rPr>
          <w:rFonts w:ascii="Tahoma" w:hAnsi="Tahoma"/>
          <w:rtl/>
        </w:rPr>
        <w:br w:type="page"/>
      </w:r>
    </w:p>
    <w:p w14:paraId="4989C862" w14:textId="52217DD8" w:rsidR="002317A1" w:rsidRDefault="00883C6A" w:rsidP="00CD572B">
      <w:pPr>
        <w:pStyle w:val="2"/>
        <w:spacing w:before="0" w:after="120" w:line="240" w:lineRule="auto"/>
        <w:rPr>
          <w:rFonts w:ascii="Tahoma" w:hAnsi="Tahoma" w:cs="Tahoma"/>
          <w:sz w:val="22"/>
          <w:szCs w:val="22"/>
          <w:rtl/>
        </w:rPr>
      </w:pPr>
      <w:r w:rsidRPr="00DD3BD8">
        <w:rPr>
          <w:rFonts w:ascii="Tahoma" w:hAnsi="Tahoma" w:cs="Tahoma"/>
          <w:sz w:val="22"/>
          <w:szCs w:val="22"/>
          <w:rtl/>
        </w:rPr>
        <w:t xml:space="preserve">מטלה </w:t>
      </w:r>
      <w:r w:rsidR="005524B9" w:rsidRPr="00DD3BD8">
        <w:rPr>
          <w:rFonts w:ascii="Tahoma" w:hAnsi="Tahoma" w:cs="Tahoma"/>
          <w:sz w:val="22"/>
          <w:szCs w:val="22"/>
          <w:rtl/>
        </w:rPr>
        <w:t xml:space="preserve">3 </w:t>
      </w:r>
      <w:r w:rsidRPr="00DD3BD8">
        <w:rPr>
          <w:rFonts w:ascii="Tahoma" w:hAnsi="Tahoma" w:cs="Tahoma"/>
          <w:sz w:val="22"/>
          <w:szCs w:val="22"/>
          <w:rtl/>
        </w:rPr>
        <w:t>(</w:t>
      </w:r>
      <w:r w:rsidR="00105A0D" w:rsidRPr="00DD3BD8">
        <w:rPr>
          <w:rFonts w:ascii="Tahoma" w:hAnsi="Tahoma" w:cs="Tahoma"/>
          <w:sz w:val="22"/>
          <w:szCs w:val="22"/>
          <w:rtl/>
        </w:rPr>
        <w:t>30</w:t>
      </w:r>
      <w:r w:rsidRPr="00DD3BD8">
        <w:rPr>
          <w:rFonts w:ascii="Tahoma" w:hAnsi="Tahoma" w:cs="Tahoma"/>
          <w:sz w:val="22"/>
          <w:szCs w:val="22"/>
          <w:rtl/>
        </w:rPr>
        <w:t xml:space="preserve">%) - </w:t>
      </w:r>
      <w:r w:rsidR="00D4560B" w:rsidRPr="00DD3BD8">
        <w:rPr>
          <w:rFonts w:ascii="Tahoma" w:hAnsi="Tahoma" w:cs="Tahoma"/>
          <w:sz w:val="22"/>
          <w:szCs w:val="22"/>
          <w:rtl/>
        </w:rPr>
        <w:t xml:space="preserve">עיצוב פיסי (בסיס </w:t>
      </w:r>
      <w:r w:rsidR="0003105F" w:rsidRPr="00DD3BD8">
        <w:rPr>
          <w:rFonts w:ascii="Tahoma" w:hAnsi="Tahoma" w:cs="Tahoma"/>
          <w:sz w:val="22"/>
          <w:szCs w:val="22"/>
          <w:rtl/>
        </w:rPr>
        <w:t>נתונים</w:t>
      </w:r>
      <w:r w:rsidR="00D4560B" w:rsidRPr="00DD3BD8">
        <w:rPr>
          <w:rFonts w:ascii="Tahoma" w:hAnsi="Tahoma" w:cs="Tahoma"/>
          <w:sz w:val="22"/>
          <w:szCs w:val="22"/>
          <w:rtl/>
        </w:rPr>
        <w:t xml:space="preserve"> פעיל</w:t>
      </w:r>
      <w:r w:rsidR="0003105F" w:rsidRPr="00DD3BD8">
        <w:rPr>
          <w:rFonts w:ascii="Tahoma" w:hAnsi="Tahoma" w:cs="Tahoma"/>
          <w:sz w:val="22"/>
          <w:szCs w:val="22"/>
          <w:rtl/>
        </w:rPr>
        <w:t xml:space="preserve"> על שרת </w:t>
      </w:r>
      <w:r w:rsidR="0003105F" w:rsidRPr="00DD3BD8">
        <w:rPr>
          <w:rFonts w:ascii="Tahoma" w:hAnsi="Tahoma" w:cs="Tahoma"/>
          <w:sz w:val="22"/>
          <w:szCs w:val="22"/>
        </w:rPr>
        <w:t>RDBMS</w:t>
      </w:r>
      <w:r w:rsidR="0003105F" w:rsidRPr="00DD3BD8">
        <w:rPr>
          <w:rFonts w:ascii="Tahoma" w:hAnsi="Tahoma" w:cs="Tahoma"/>
          <w:sz w:val="22"/>
          <w:szCs w:val="22"/>
          <w:rtl/>
        </w:rPr>
        <w:t>)</w:t>
      </w:r>
    </w:p>
    <w:p w14:paraId="7C44F236" w14:textId="6FCD726E" w:rsidR="00A2648F" w:rsidRPr="00A2648F" w:rsidRDefault="00A2648F" w:rsidP="00A2648F">
      <w:pPr>
        <w:spacing w:after="120"/>
        <w:jc w:val="left"/>
        <w:rPr>
          <w:rFonts w:ascii="Tahoma" w:hAnsi="Tahoma"/>
          <w:b/>
          <w:bCs/>
          <w:color w:val="548DD4"/>
          <w:sz w:val="26"/>
          <w:szCs w:val="26"/>
          <w:lang w:bidi="ar-AE"/>
        </w:rPr>
      </w:pPr>
      <w:r w:rsidRPr="00A63962">
        <w:rPr>
          <w:rFonts w:ascii="Tahoma" w:hAnsi="Tahoma" w:hint="cs"/>
          <w:b/>
          <w:bCs/>
          <w:color w:val="548DD4"/>
          <w:sz w:val="26"/>
          <w:szCs w:val="26"/>
          <w:rtl/>
        </w:rPr>
        <w:t>בניית הטבלאות לפי הסדר הנכון כולל אילוצי מרחב ערכים (אילוצי בדיקה</w:t>
      </w:r>
      <w:r w:rsidR="00F921C1">
        <w:rPr>
          <w:rFonts w:ascii="Tahoma" w:hAnsi="Tahoma" w:hint="cs"/>
          <w:b/>
          <w:bCs/>
          <w:color w:val="548DD4"/>
          <w:sz w:val="26"/>
          <w:szCs w:val="26"/>
          <w:rtl/>
        </w:rPr>
        <w:t xml:space="preserve"> </w:t>
      </w:r>
      <w:r w:rsidR="009769C9">
        <w:rPr>
          <w:rFonts w:ascii="Tahoma" w:hAnsi="Tahoma"/>
          <w:b/>
          <w:bCs/>
          <w:color w:val="548DD4"/>
          <w:sz w:val="26"/>
          <w:szCs w:val="26"/>
        </w:rPr>
        <w:t xml:space="preserve"> </w:t>
      </w:r>
    </w:p>
    <w:p w14:paraId="6687C4F6" w14:textId="77777777" w:rsidR="00DD3BD8" w:rsidRPr="00DD3BD8" w:rsidRDefault="00DD3BD8" w:rsidP="00CD572B">
      <w:pPr>
        <w:spacing w:after="120" w:line="240" w:lineRule="auto"/>
        <w:rPr>
          <w:rFonts w:ascii="Tahoma" w:hAnsi="Tahoma"/>
          <w:color w:val="FF0000"/>
          <w:rtl/>
        </w:rPr>
      </w:pPr>
    </w:p>
    <w:p w14:paraId="59640D4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Customers</w:t>
      </w:r>
      <w:r w:rsidRPr="00DD3BD8">
        <w:rPr>
          <w:rFonts w:ascii="Tahoma" w:hAnsi="Tahoma"/>
          <w:color w:val="808080"/>
        </w:rPr>
        <w:t>(</w:t>
      </w:r>
    </w:p>
    <w:p w14:paraId="6E5ECC9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EmailAddress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KEY</w:t>
      </w:r>
      <w:r w:rsidRPr="00DD3BD8">
        <w:rPr>
          <w:rFonts w:ascii="Tahoma" w:hAnsi="Tahoma"/>
          <w:color w:val="808080"/>
        </w:rPr>
        <w:t>,</w:t>
      </w:r>
    </w:p>
    <w:p w14:paraId="45DA93B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FirstName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6D62BB5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LastName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7FBAA25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PhoneNumber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13</w:t>
      </w:r>
      <w:r w:rsidRPr="00DD3BD8">
        <w:rPr>
          <w:rFonts w:ascii="Tahoma" w:hAnsi="Tahoma"/>
          <w:color w:val="808080"/>
        </w:rPr>
        <w:t>)Not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35F3EA5C" w14:textId="7392C7F4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Country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="00187ED2">
        <w:rPr>
          <w:rFonts w:ascii="Tahoma" w:hAnsi="Tahoma"/>
          <w:color w:val="000000"/>
        </w:rPr>
        <w:t>2</w:t>
      </w:r>
      <w:r w:rsidRPr="00DD3BD8">
        <w:rPr>
          <w:rFonts w:ascii="Tahoma" w:hAnsi="Tahoma"/>
          <w:color w:val="000000"/>
        </w:rPr>
        <w:t>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697288C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ab/>
        <w:t xml:space="preserve">ck_EmailAddress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EmailAddress </w:t>
      </w:r>
      <w:r w:rsidRPr="00DD3BD8">
        <w:rPr>
          <w:rFonts w:ascii="Tahoma" w:hAnsi="Tahoma"/>
          <w:color w:val="808080"/>
        </w:rPr>
        <w:t>LIKE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'%@%.%'</w:t>
      </w:r>
      <w:r w:rsidRPr="00DD3BD8">
        <w:rPr>
          <w:rFonts w:ascii="Tahoma" w:hAnsi="Tahoma"/>
          <w:color w:val="808080"/>
        </w:rPr>
        <w:t>),</w:t>
      </w:r>
    </w:p>
    <w:p w14:paraId="69F67E2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CK_phoneNumber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PhoneNumber </w:t>
      </w:r>
      <w:r w:rsidRPr="00DD3BD8">
        <w:rPr>
          <w:rFonts w:ascii="Tahoma" w:hAnsi="Tahoma"/>
          <w:color w:val="808080"/>
        </w:rPr>
        <w:t>LIKE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'%[0-9]%'</w:t>
      </w:r>
      <w:r w:rsidRPr="00DD3BD8">
        <w:rPr>
          <w:rFonts w:ascii="Tahoma" w:hAnsi="Tahoma"/>
          <w:color w:val="808080"/>
        </w:rPr>
        <w:t>)</w:t>
      </w:r>
    </w:p>
    <w:p w14:paraId="3052970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8000"/>
        </w:rPr>
        <w:t>--The first constraint checks for '@' and '.'</w:t>
      </w:r>
    </w:p>
    <w:p w14:paraId="6B78C0D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8000"/>
        </w:rPr>
        <w:t>--The second constraint checks all digits as numbers</w:t>
      </w:r>
    </w:p>
    <w:p w14:paraId="128B7F2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0C9AD7A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2B5040F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40D9240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Products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</w:p>
    <w:p w14:paraId="6547709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ProductID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KEY</w:t>
      </w:r>
      <w:r w:rsidRPr="00DD3BD8">
        <w:rPr>
          <w:rFonts w:ascii="Tahoma" w:hAnsi="Tahoma"/>
          <w:color w:val="808080"/>
        </w:rPr>
        <w:t>,</w:t>
      </w:r>
    </w:p>
    <w:p w14:paraId="00B7211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ProductName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0C7DD0E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Description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100</w:t>
      </w:r>
      <w:r w:rsidRPr="00DD3BD8">
        <w:rPr>
          <w:rFonts w:ascii="Tahoma" w:hAnsi="Tahoma"/>
          <w:color w:val="808080"/>
        </w:rPr>
        <w:t>),</w:t>
      </w:r>
    </w:p>
    <w:p w14:paraId="51C38AA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Price </w:t>
      </w:r>
      <w:r w:rsidRPr="00DD3BD8">
        <w:rPr>
          <w:rFonts w:ascii="Tahoma" w:hAnsi="Tahoma"/>
          <w:color w:val="0000FF"/>
        </w:rPr>
        <w:t>money</w:t>
      </w:r>
      <w:r w:rsidRPr="00DD3BD8">
        <w:rPr>
          <w:rFonts w:ascii="Tahoma" w:hAnsi="Tahoma"/>
          <w:color w:val="808080"/>
        </w:rPr>
        <w:t>,</w:t>
      </w:r>
    </w:p>
    <w:p w14:paraId="55AA12A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StockLevel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3</w:t>
      </w:r>
      <w:r w:rsidRPr="00DD3BD8">
        <w:rPr>
          <w:rFonts w:ascii="Tahoma" w:hAnsi="Tahoma"/>
          <w:color w:val="808080"/>
        </w:rPr>
        <w:t>),</w:t>
      </w:r>
    </w:p>
    <w:p w14:paraId="789954E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CK_Price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Price </w:t>
      </w:r>
      <w:r w:rsidRPr="00DD3BD8">
        <w:rPr>
          <w:rFonts w:ascii="Tahoma" w:hAnsi="Tahoma"/>
          <w:color w:val="808080"/>
        </w:rPr>
        <w:t>&gt;</w:t>
      </w:r>
      <w:r w:rsidRPr="00DD3BD8">
        <w:rPr>
          <w:rFonts w:ascii="Tahoma" w:hAnsi="Tahoma"/>
          <w:color w:val="000000"/>
        </w:rPr>
        <w:t xml:space="preserve"> 0 </w:t>
      </w:r>
      <w:r w:rsidRPr="00DD3BD8">
        <w:rPr>
          <w:rFonts w:ascii="Tahoma" w:hAnsi="Tahoma"/>
          <w:color w:val="808080"/>
        </w:rPr>
        <w:t>),</w:t>
      </w:r>
    </w:p>
    <w:p w14:paraId="2D5ACE0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CK_StockLevel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StockLevel </w:t>
      </w:r>
      <w:r w:rsidRPr="00DD3BD8">
        <w:rPr>
          <w:rFonts w:ascii="Tahoma" w:hAnsi="Tahoma"/>
          <w:color w:val="808080"/>
        </w:rPr>
        <w:t>IN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'yes'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'no'</w:t>
      </w:r>
      <w:r w:rsidRPr="00DD3BD8">
        <w:rPr>
          <w:rFonts w:ascii="Tahoma" w:hAnsi="Tahoma"/>
          <w:color w:val="808080"/>
        </w:rPr>
        <w:t>))</w:t>
      </w:r>
    </w:p>
    <w:p w14:paraId="0F9FA21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8000"/>
        </w:rPr>
        <w:t>--The first constrain checks for price bigger than 0</w:t>
      </w:r>
    </w:p>
    <w:p w14:paraId="7A1B00C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8000"/>
        </w:rPr>
        <w:t>--The second constraint checks for "yes" or "no" answer</w:t>
      </w:r>
    </w:p>
    <w:p w14:paraId="78F9049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0432074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0E4DC9F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Shipments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</w:p>
    <w:p w14:paraId="594AECA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ShipmentID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KEY</w:t>
      </w:r>
      <w:r w:rsidRPr="00DD3BD8">
        <w:rPr>
          <w:rFonts w:ascii="Tahoma" w:hAnsi="Tahoma"/>
          <w:color w:val="808080"/>
        </w:rPr>
        <w:t>,</w:t>
      </w:r>
    </w:p>
    <w:p w14:paraId="2A65217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ShipmentDT </w:t>
      </w:r>
      <w:r w:rsidRPr="00DD3BD8">
        <w:rPr>
          <w:rFonts w:ascii="Tahoma" w:hAnsi="Tahoma"/>
          <w:color w:val="0000FF"/>
        </w:rPr>
        <w:t>DATE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04C20D4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Driver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20</w:t>
      </w:r>
      <w:r w:rsidRPr="00DD3BD8">
        <w:rPr>
          <w:rFonts w:ascii="Tahoma" w:hAnsi="Tahoma"/>
          <w:color w:val="808080"/>
        </w:rPr>
        <w:t>),</w:t>
      </w:r>
    </w:p>
    <w:p w14:paraId="2383387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Address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),</w:t>
      </w:r>
    </w:p>
    <w:p w14:paraId="7C1A6D3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1CDBFEF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Countries</w:t>
      </w:r>
      <w:r w:rsidRPr="00DD3BD8">
        <w:rPr>
          <w:rFonts w:ascii="Tahoma" w:hAnsi="Tahoma"/>
          <w:color w:val="808080"/>
        </w:rPr>
        <w:t>(</w:t>
      </w:r>
    </w:p>
    <w:p w14:paraId="3ED02D0E" w14:textId="67CC8C6C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Country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="00187ED2">
        <w:rPr>
          <w:rFonts w:ascii="Tahoma" w:hAnsi="Tahoma"/>
          <w:color w:val="000000"/>
        </w:rPr>
        <w:t>2</w:t>
      </w:r>
      <w:r w:rsidRPr="00DD3BD8">
        <w:rPr>
          <w:rFonts w:ascii="Tahoma" w:hAnsi="Tahoma"/>
          <w:color w:val="000000"/>
        </w:rPr>
        <w:t>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key</w:t>
      </w:r>
      <w:r w:rsidRPr="00DD3BD8">
        <w:rPr>
          <w:rFonts w:ascii="Tahoma" w:hAnsi="Tahoma"/>
          <w:color w:val="808080"/>
        </w:rPr>
        <w:t>,</w:t>
      </w:r>
    </w:p>
    <w:p w14:paraId="535D533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8000"/>
        </w:rPr>
        <w:t>--lookup table for countries to help the user find the country</w:t>
      </w:r>
    </w:p>
    <w:p w14:paraId="3E4D683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3AA4425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4A9242E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681D40F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Customers </w:t>
      </w:r>
    </w:p>
    <w:p w14:paraId="4552A55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ADD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fk_Country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Country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Countries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Country</w:t>
      </w:r>
      <w:r w:rsidRPr="00DD3BD8">
        <w:rPr>
          <w:rFonts w:ascii="Tahoma" w:hAnsi="Tahoma"/>
          <w:color w:val="808080"/>
        </w:rPr>
        <w:t>)</w:t>
      </w:r>
    </w:p>
    <w:p w14:paraId="0E9DD16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5776106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675F8ED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CreditCards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</w:p>
    <w:p w14:paraId="57F8998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CCNumber </w:t>
      </w:r>
      <w:r w:rsidRPr="00DD3BD8">
        <w:rPr>
          <w:rFonts w:ascii="Tahoma" w:hAnsi="Tahoma"/>
          <w:color w:val="0000FF"/>
        </w:rPr>
        <w:t>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16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KEY</w:t>
      </w:r>
      <w:r w:rsidRPr="00DD3BD8">
        <w:rPr>
          <w:rFonts w:ascii="Tahoma" w:hAnsi="Tahoma"/>
          <w:color w:val="808080"/>
        </w:rPr>
        <w:t>,</w:t>
      </w:r>
    </w:p>
    <w:p w14:paraId="77261FA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CCExpiration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0C98A36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CCCVV </w:t>
      </w:r>
      <w:r w:rsidRPr="00DD3BD8">
        <w:rPr>
          <w:rFonts w:ascii="Tahoma" w:hAnsi="Tahoma"/>
          <w:color w:val="0000FF"/>
        </w:rPr>
        <w:t>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3</w:t>
      </w:r>
      <w:r w:rsidRPr="00DD3BD8">
        <w:rPr>
          <w:rFonts w:ascii="Tahoma" w:hAnsi="Tahoma"/>
          <w:color w:val="808080"/>
        </w:rPr>
        <w:t>)not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,</w:t>
      </w:r>
    </w:p>
    <w:p w14:paraId="56C0A11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EmailAddress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36F1F6C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fk_Customer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Customers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),</w:t>
      </w:r>
    </w:p>
    <w:p w14:paraId="7B952C4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CK_CCNumber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CCNumber </w:t>
      </w:r>
      <w:r w:rsidRPr="00DD3BD8">
        <w:rPr>
          <w:rFonts w:ascii="Tahoma" w:hAnsi="Tahoma"/>
          <w:color w:val="808080"/>
        </w:rPr>
        <w:t>LIKE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'%[0-9]%'</w:t>
      </w:r>
      <w:r w:rsidRPr="00DD3BD8">
        <w:rPr>
          <w:rFonts w:ascii="Tahoma" w:hAnsi="Tahoma"/>
          <w:color w:val="808080"/>
        </w:rPr>
        <w:t>),</w:t>
      </w:r>
    </w:p>
    <w:p w14:paraId="24D1510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CK_CCExpiration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CCExpiration </w:t>
      </w:r>
      <w:r w:rsidRPr="00DD3BD8">
        <w:rPr>
          <w:rFonts w:ascii="Tahoma" w:hAnsi="Tahoma"/>
          <w:color w:val="808080"/>
        </w:rPr>
        <w:t>LIKE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'[0-9][0-9]/[0-9][0-9]'</w:t>
      </w:r>
      <w:r w:rsidRPr="00DD3BD8">
        <w:rPr>
          <w:rFonts w:ascii="Tahoma" w:hAnsi="Tahoma"/>
          <w:color w:val="808080"/>
        </w:rPr>
        <w:t>),</w:t>
      </w:r>
    </w:p>
    <w:p w14:paraId="0D1F39D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CK_CCCVV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CCCVV </w:t>
      </w:r>
      <w:r w:rsidRPr="00DD3BD8">
        <w:rPr>
          <w:rFonts w:ascii="Tahoma" w:hAnsi="Tahoma"/>
          <w:color w:val="808080"/>
        </w:rPr>
        <w:t>LIKE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'%[0-9]%'</w:t>
      </w:r>
      <w:r w:rsidRPr="00DD3BD8">
        <w:rPr>
          <w:rFonts w:ascii="Tahoma" w:hAnsi="Tahoma"/>
          <w:color w:val="808080"/>
        </w:rPr>
        <w:t>)</w:t>
      </w:r>
    </w:p>
    <w:p w14:paraId="01FB9A7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8000"/>
        </w:rPr>
        <w:t>--The first constraint checks for digits</w:t>
      </w:r>
    </w:p>
    <w:p w14:paraId="2C61B68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8000"/>
        </w:rPr>
        <w:t>--The second constraint checks for valid date</w:t>
      </w:r>
    </w:p>
    <w:p w14:paraId="3BA31C3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8000"/>
        </w:rPr>
        <w:t>--The third constraint checks for digits</w:t>
      </w:r>
    </w:p>
    <w:p w14:paraId="7B7EB1B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4675833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2538A47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Orders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</w:p>
    <w:p w14:paraId="0909180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OrderID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KEY</w:t>
      </w:r>
      <w:r w:rsidRPr="00DD3BD8">
        <w:rPr>
          <w:rFonts w:ascii="Tahoma" w:hAnsi="Tahoma"/>
          <w:color w:val="808080"/>
        </w:rPr>
        <w:t>,</w:t>
      </w:r>
    </w:p>
    <w:p w14:paraId="3CEBBF5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OrderDT </w:t>
      </w:r>
      <w:r w:rsidRPr="00DD3BD8">
        <w:rPr>
          <w:rFonts w:ascii="Tahoma" w:hAnsi="Tahoma"/>
          <w:color w:val="0000FF"/>
        </w:rPr>
        <w:t>DATE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3B18AE5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Note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),</w:t>
      </w:r>
    </w:p>
    <w:p w14:paraId="3CE641B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CCNumber </w:t>
      </w:r>
      <w:r w:rsidRPr="00DD3BD8">
        <w:rPr>
          <w:rFonts w:ascii="Tahoma" w:hAnsi="Tahoma"/>
          <w:color w:val="0000FF"/>
        </w:rPr>
        <w:t>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16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6873BCB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ShipmentID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3B1C351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fk_CreditCards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CCNumber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CreditCards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CCNumber</w:t>
      </w:r>
      <w:r w:rsidRPr="00DD3BD8">
        <w:rPr>
          <w:rFonts w:ascii="Tahoma" w:hAnsi="Tahoma"/>
          <w:color w:val="808080"/>
        </w:rPr>
        <w:t>),</w:t>
      </w:r>
    </w:p>
    <w:p w14:paraId="442C8C9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fk_Shipment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ShipmentID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Shipments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ShipmentID</w:t>
      </w:r>
      <w:r w:rsidRPr="00DD3BD8">
        <w:rPr>
          <w:rFonts w:ascii="Tahoma" w:hAnsi="Tahoma"/>
          <w:color w:val="808080"/>
        </w:rPr>
        <w:t>),</w:t>
      </w:r>
    </w:p>
    <w:p w14:paraId="7C1963C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75159F9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5999071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5EB24BC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Searches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</w:p>
    <w:p w14:paraId="7912219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SearchIP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47A00B0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SearchDT </w:t>
      </w:r>
      <w:r w:rsidRPr="00DD3BD8">
        <w:rPr>
          <w:rFonts w:ascii="Tahoma" w:hAnsi="Tahoma"/>
          <w:color w:val="0000FF"/>
        </w:rPr>
        <w:t>DATETime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61D2FB2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EmailAddress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75FA068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SearchQuery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),</w:t>
      </w:r>
    </w:p>
    <w:p w14:paraId="13D9FA9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CK_Search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key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SearchIP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SearchDT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),</w:t>
      </w:r>
    </w:p>
    <w:p w14:paraId="2C6FECB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fk_EmailAddress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Customers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</w:t>
      </w:r>
    </w:p>
    <w:p w14:paraId="5CDA061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3328B51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3BB7FC3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Ratings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</w:p>
    <w:p w14:paraId="1C52863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EmailAddress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24F2EDF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ProductID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169F6F8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FF00FF"/>
        </w:rPr>
        <w:t>Rank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</w:t>
      </w:r>
      <w:r w:rsidRPr="00DD3BD8">
        <w:rPr>
          <w:rFonts w:ascii="Tahoma" w:hAnsi="Tahoma"/>
          <w:color w:val="808080"/>
        </w:rPr>
        <w:t>),</w:t>
      </w:r>
    </w:p>
    <w:p w14:paraId="7D8739C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RatingDate </w:t>
      </w:r>
      <w:r w:rsidRPr="00DD3BD8">
        <w:rPr>
          <w:rFonts w:ascii="Tahoma" w:hAnsi="Tahoma"/>
          <w:color w:val="0000FF"/>
        </w:rPr>
        <w:t>DATE</w:t>
      </w:r>
      <w:r w:rsidRPr="00DD3BD8">
        <w:rPr>
          <w:rFonts w:ascii="Tahoma" w:hAnsi="Tahoma"/>
          <w:color w:val="808080"/>
        </w:rPr>
        <w:t>,</w:t>
      </w:r>
    </w:p>
    <w:p w14:paraId="47BF908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Comment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100</w:t>
      </w:r>
      <w:r w:rsidRPr="00DD3BD8">
        <w:rPr>
          <w:rFonts w:ascii="Tahoma" w:hAnsi="Tahoma"/>
          <w:color w:val="808080"/>
        </w:rPr>
        <w:t>),</w:t>
      </w:r>
    </w:p>
    <w:p w14:paraId="1B188F2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Pk_Rating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ProductID</w:t>
      </w:r>
      <w:r w:rsidRPr="00DD3BD8">
        <w:rPr>
          <w:rFonts w:ascii="Tahoma" w:hAnsi="Tahoma"/>
          <w:color w:val="808080"/>
        </w:rPr>
        <w:t>),</w:t>
      </w:r>
    </w:p>
    <w:p w14:paraId="18383AD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fk_Email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Customers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),</w:t>
      </w:r>
    </w:p>
    <w:p w14:paraId="4035E6A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fk_Product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Products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),</w:t>
      </w:r>
    </w:p>
    <w:p w14:paraId="6EDE765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Ck_Rank </w:t>
      </w:r>
      <w:r w:rsidRPr="00DD3BD8">
        <w:rPr>
          <w:rFonts w:ascii="Tahoma" w:hAnsi="Tahoma"/>
          <w:color w:val="0000FF"/>
        </w:rPr>
        <w:t xml:space="preserve">check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FF"/>
        </w:rPr>
        <w:t>Rank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like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'[0-5]'</w:t>
      </w:r>
      <w:r w:rsidRPr="00DD3BD8">
        <w:rPr>
          <w:rFonts w:ascii="Tahoma" w:hAnsi="Tahoma"/>
          <w:color w:val="808080"/>
        </w:rPr>
        <w:t>),</w:t>
      </w:r>
    </w:p>
    <w:p w14:paraId="6770155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   </w:t>
      </w:r>
      <w:r w:rsidRPr="00DD3BD8">
        <w:rPr>
          <w:rFonts w:ascii="Tahoma" w:hAnsi="Tahoma"/>
          <w:color w:val="008000"/>
        </w:rPr>
        <w:t>--The constrains checks for rank between 0 and 5</w:t>
      </w:r>
    </w:p>
    <w:p w14:paraId="51EEB98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4E50B94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09E1947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Including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</w:p>
    <w:p w14:paraId="2E097CB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ProductID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3D031A8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OrderID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3B1D8BE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Pk_Includes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OrderID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ProductID</w:t>
      </w:r>
      <w:r w:rsidRPr="00DD3BD8">
        <w:rPr>
          <w:rFonts w:ascii="Tahoma" w:hAnsi="Tahoma"/>
          <w:color w:val="808080"/>
        </w:rPr>
        <w:t>),</w:t>
      </w:r>
    </w:p>
    <w:p w14:paraId="778CF51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fk_Order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OrderID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Orders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OrderID</w:t>
      </w:r>
      <w:r w:rsidRPr="00DD3BD8">
        <w:rPr>
          <w:rFonts w:ascii="Tahoma" w:hAnsi="Tahoma"/>
          <w:color w:val="808080"/>
        </w:rPr>
        <w:t>),</w:t>
      </w:r>
    </w:p>
    <w:p w14:paraId="75A404F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fk_Product2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Products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),</w:t>
      </w:r>
    </w:p>
    <w:p w14:paraId="30606B9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7E0CB90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49222ED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3F6B88B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create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Leading</w:t>
      </w:r>
      <w:r w:rsidRPr="00DD3BD8">
        <w:rPr>
          <w:rFonts w:ascii="Tahoma" w:hAnsi="Tahoma"/>
          <w:color w:val="808080"/>
        </w:rPr>
        <w:t>(</w:t>
      </w:r>
    </w:p>
    <w:p w14:paraId="1B684DB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ProductID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0B7B182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SearchIP </w:t>
      </w:r>
      <w:r w:rsidRPr="00DD3BD8">
        <w:rPr>
          <w:rFonts w:ascii="Tahoma" w:hAnsi="Tahoma"/>
          <w:color w:val="0000FF"/>
        </w:rPr>
        <w:t>INT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0C5AC83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SearchDT </w:t>
      </w:r>
      <w:r w:rsidRPr="00DD3BD8">
        <w:rPr>
          <w:rFonts w:ascii="Tahoma" w:hAnsi="Tahoma"/>
          <w:color w:val="0000FF"/>
        </w:rPr>
        <w:t>DATETime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11BEDDD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00"/>
        </w:rPr>
        <w:t xml:space="preserve">EmailAddress </w:t>
      </w:r>
      <w:r w:rsidRPr="00DD3BD8">
        <w:rPr>
          <w:rFonts w:ascii="Tahoma" w:hAnsi="Tahoma"/>
          <w:color w:val="0000FF"/>
        </w:rPr>
        <w:t>VARCHAR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50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not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null,</w:t>
      </w:r>
    </w:p>
    <w:p w14:paraId="6251330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Pk_Leads </w:t>
      </w:r>
      <w:r w:rsidRPr="00DD3BD8">
        <w:rPr>
          <w:rFonts w:ascii="Tahoma" w:hAnsi="Tahoma"/>
          <w:color w:val="0000FF"/>
        </w:rPr>
        <w:t>PRIMARY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SearchIP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SearchDT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),</w:t>
      </w:r>
    </w:p>
    <w:p w14:paraId="601EAC8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fk_Search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SearchIP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SearchDT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Searches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SearchIP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SearchDT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),</w:t>
      </w:r>
    </w:p>
    <w:p w14:paraId="13CD272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fk_Product3 </w:t>
      </w:r>
      <w:r w:rsidRPr="00DD3BD8">
        <w:rPr>
          <w:rFonts w:ascii="Tahoma" w:hAnsi="Tahoma"/>
          <w:color w:val="0000FF"/>
        </w:rPr>
        <w:t>foreign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 xml:space="preserve">key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REFERENCES</w:t>
      </w:r>
      <w:r w:rsidRPr="00DD3BD8">
        <w:rPr>
          <w:rFonts w:ascii="Tahoma" w:hAnsi="Tahoma"/>
          <w:color w:val="000000"/>
        </w:rPr>
        <w:t xml:space="preserve"> Products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),</w:t>
      </w:r>
    </w:p>
    <w:p w14:paraId="40641641" w14:textId="77777777" w:rsid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)</w:t>
      </w:r>
    </w:p>
    <w:p w14:paraId="79B4CB2E" w14:textId="77777777" w:rsidR="0070333C" w:rsidRDefault="0070333C" w:rsidP="0070333C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6CB02330" w14:textId="3A1E96C2" w:rsidR="00A7446C" w:rsidRDefault="00A7446C" w:rsidP="00A7446C">
      <w:pPr>
        <w:pStyle w:val="ae"/>
        <w:spacing w:after="120" w:line="240" w:lineRule="auto"/>
        <w:ind w:left="0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</w:pPr>
      <w:r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הזנת נתונים לבדיקה</w:t>
      </w:r>
      <w:r>
        <w:rPr>
          <w:rFonts w:asciiTheme="minorBidi" w:eastAsia="Times New Roman" w:hAnsiTheme="minorBidi" w:cstheme="minorBidi" w:hint="cs"/>
          <w:b/>
          <w:bCs/>
          <w:color w:val="4F81BD"/>
          <w:sz w:val="28"/>
          <w:szCs w:val="28"/>
          <w:rtl/>
        </w:rPr>
        <w:t>:</w:t>
      </w:r>
    </w:p>
    <w:p w14:paraId="5FC58FE0" w14:textId="77777777" w:rsidR="0070333C" w:rsidRPr="00DD3BD8" w:rsidRDefault="0070333C" w:rsidP="0070333C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5AB6849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270991E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8000"/>
        </w:rPr>
        <w:t>--Filling All The Tables--</w:t>
      </w:r>
    </w:p>
    <w:p w14:paraId="352F778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790A493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Countries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Country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1AA8B46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'Germany'</w:t>
      </w:r>
      <w:r w:rsidRPr="00DD3BD8">
        <w:rPr>
          <w:rFonts w:ascii="Tahoma" w:hAnsi="Tahoma"/>
          <w:color w:val="808080"/>
        </w:rPr>
        <w:t>),</w:t>
      </w:r>
    </w:p>
    <w:p w14:paraId="551CB39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'Egypt'</w:t>
      </w:r>
      <w:r w:rsidRPr="00DD3BD8">
        <w:rPr>
          <w:rFonts w:ascii="Tahoma" w:hAnsi="Tahoma"/>
          <w:color w:val="808080"/>
        </w:rPr>
        <w:t>),</w:t>
      </w:r>
    </w:p>
    <w:p w14:paraId="4922BD9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'Israel'</w:t>
      </w:r>
      <w:r w:rsidRPr="00DD3BD8">
        <w:rPr>
          <w:rFonts w:ascii="Tahoma" w:hAnsi="Tahoma"/>
          <w:color w:val="808080"/>
        </w:rPr>
        <w:t>),</w:t>
      </w:r>
    </w:p>
    <w:p w14:paraId="54CF140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'Turkey'</w:t>
      </w:r>
      <w:r w:rsidRPr="00DD3BD8">
        <w:rPr>
          <w:rFonts w:ascii="Tahoma" w:hAnsi="Tahoma"/>
          <w:color w:val="808080"/>
        </w:rPr>
        <w:t>),</w:t>
      </w:r>
    </w:p>
    <w:p w14:paraId="273F4A4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'Algeria'</w:t>
      </w:r>
      <w:r w:rsidRPr="00DD3BD8">
        <w:rPr>
          <w:rFonts w:ascii="Tahoma" w:hAnsi="Tahoma"/>
          <w:color w:val="808080"/>
        </w:rPr>
        <w:t>),</w:t>
      </w:r>
    </w:p>
    <w:p w14:paraId="4211261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'England'</w:t>
      </w:r>
      <w:r w:rsidRPr="00DD3BD8">
        <w:rPr>
          <w:rFonts w:ascii="Tahoma" w:hAnsi="Tahoma"/>
          <w:color w:val="808080"/>
        </w:rPr>
        <w:t>)</w:t>
      </w:r>
    </w:p>
    <w:p w14:paraId="26EEFED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39B3910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Customers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FirstName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LastName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PhoneNumber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Country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38D00E0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'dani@post.bgu.ac.il'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'Dani'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'Mirkin'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'0549504556'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'Algeria'</w:t>
      </w:r>
      <w:r w:rsidRPr="00DD3BD8">
        <w:rPr>
          <w:rFonts w:ascii="Tahoma" w:hAnsi="Tahoma"/>
          <w:color w:val="808080"/>
        </w:rPr>
        <w:t>),</w:t>
      </w:r>
    </w:p>
    <w:p w14:paraId="20B7749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'aiman@yalla.com'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'aiman'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'khalil'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'0555846822'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'Turkey'</w:t>
      </w:r>
      <w:r w:rsidRPr="00DD3BD8">
        <w:rPr>
          <w:rFonts w:ascii="Tahoma" w:hAnsi="Tahoma"/>
          <w:color w:val="808080"/>
        </w:rPr>
        <w:t>),</w:t>
      </w:r>
    </w:p>
    <w:p w14:paraId="38FFBDD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'saher@hotmail.com'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'saher'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'sharif'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'0542598723'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'Egypt'</w:t>
      </w:r>
      <w:r w:rsidRPr="00DD3BD8">
        <w:rPr>
          <w:rFonts w:ascii="Tahoma" w:hAnsi="Tahoma"/>
          <w:color w:val="808080"/>
        </w:rPr>
        <w:t>),</w:t>
      </w:r>
    </w:p>
    <w:p w14:paraId="4622887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'yossi@gmail.com'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'yossi'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'benayoon'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'0532531234'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'Germany'</w:t>
      </w:r>
      <w:r w:rsidRPr="00DD3BD8">
        <w:rPr>
          <w:rFonts w:ascii="Tahoma" w:hAnsi="Tahoma"/>
          <w:color w:val="808080"/>
        </w:rPr>
        <w:t>),</w:t>
      </w:r>
    </w:p>
    <w:p w14:paraId="35D93EC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'Christiano@live.com'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'Christiano'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'Ronaldo'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'0514569874'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'England'</w:t>
      </w:r>
      <w:r w:rsidRPr="00DD3BD8">
        <w:rPr>
          <w:rFonts w:ascii="Tahoma" w:hAnsi="Tahoma"/>
          <w:color w:val="808080"/>
        </w:rPr>
        <w:t>)</w:t>
      </w:r>
    </w:p>
    <w:p w14:paraId="6A49349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1572C9A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Products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ProductName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Description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Price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StockLevel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6FAF459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'dumbbell'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'100'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'yes'</w:t>
      </w:r>
      <w:r w:rsidRPr="00DD3BD8">
        <w:rPr>
          <w:rFonts w:ascii="Tahoma" w:hAnsi="Tahoma"/>
          <w:color w:val="808080"/>
        </w:rPr>
        <w:t>),</w:t>
      </w:r>
    </w:p>
    <w:p w14:paraId="320C981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'bench'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'50'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'no'</w:t>
      </w:r>
      <w:r w:rsidRPr="00DD3BD8">
        <w:rPr>
          <w:rFonts w:ascii="Tahoma" w:hAnsi="Tahoma"/>
          <w:color w:val="808080"/>
        </w:rPr>
        <w:t>),</w:t>
      </w:r>
    </w:p>
    <w:p w14:paraId="283401C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3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'plate'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'70'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'yes'</w:t>
      </w:r>
      <w:r w:rsidRPr="00DD3BD8">
        <w:rPr>
          <w:rFonts w:ascii="Tahoma" w:hAnsi="Tahoma"/>
          <w:color w:val="808080"/>
        </w:rPr>
        <w:t>),</w:t>
      </w:r>
    </w:p>
    <w:p w14:paraId="6E34EB1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4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'rack'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'new adjustable'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'500'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'no'</w:t>
      </w:r>
      <w:r w:rsidRPr="00DD3BD8">
        <w:rPr>
          <w:rFonts w:ascii="Tahoma" w:hAnsi="Tahoma"/>
          <w:color w:val="808080"/>
        </w:rPr>
        <w:t>),</w:t>
      </w:r>
    </w:p>
    <w:p w14:paraId="7F2B82E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'bar'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'700'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'no'</w:t>
      </w:r>
      <w:r w:rsidRPr="00DD3BD8">
        <w:rPr>
          <w:rFonts w:ascii="Tahoma" w:hAnsi="Tahoma"/>
          <w:color w:val="808080"/>
        </w:rPr>
        <w:t>)</w:t>
      </w:r>
    </w:p>
    <w:p w14:paraId="4348F47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60D837E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61E5603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Shipments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ShipmentID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ShipmentDT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Driver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FF"/>
        </w:rPr>
        <w:t>Address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37AA4E1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123455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'01/13/2026'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'Aiman'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'Israel.Haifa'</w:t>
      </w:r>
      <w:r w:rsidRPr="00DD3BD8">
        <w:rPr>
          <w:rFonts w:ascii="Tahoma" w:hAnsi="Tahoma"/>
          <w:color w:val="808080"/>
        </w:rPr>
        <w:t>),</w:t>
      </w:r>
    </w:p>
    <w:p w14:paraId="1B82B63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543215 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'01/22/2025'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'Saher'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'Israel.Nahria'</w:t>
      </w:r>
      <w:r w:rsidRPr="00DD3BD8">
        <w:rPr>
          <w:rFonts w:ascii="Tahoma" w:hAnsi="Tahoma"/>
          <w:color w:val="808080"/>
        </w:rPr>
        <w:t>),</w:t>
      </w:r>
    </w:p>
    <w:p w14:paraId="0094A74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162535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'04/22/2025'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'Dani'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'Turkey.Istanbul'</w:t>
      </w:r>
      <w:r w:rsidRPr="00DD3BD8">
        <w:rPr>
          <w:rFonts w:ascii="Tahoma" w:hAnsi="Tahoma"/>
          <w:color w:val="808080"/>
        </w:rPr>
        <w:t>),</w:t>
      </w:r>
    </w:p>
    <w:p w14:paraId="61E340F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849265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'08/23/2025'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'Dani'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'UnitedStates.NewYork'</w:t>
      </w:r>
      <w:r w:rsidRPr="00DD3BD8">
        <w:rPr>
          <w:rFonts w:ascii="Tahoma" w:hAnsi="Tahoma"/>
          <w:color w:val="808080"/>
        </w:rPr>
        <w:t>),</w:t>
      </w:r>
    </w:p>
    <w:p w14:paraId="663F1CB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904625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'07/16/2025'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'Aiman'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'Germany.Berlin'</w:t>
      </w:r>
      <w:r w:rsidRPr="00DD3BD8">
        <w:rPr>
          <w:rFonts w:ascii="Tahoma" w:hAnsi="Tahoma"/>
          <w:color w:val="808080"/>
        </w:rPr>
        <w:t>)</w:t>
      </w:r>
    </w:p>
    <w:p w14:paraId="1E3D828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38C4698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CreditCards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CCNumber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CCExpiration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CCCVV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EmailAddress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621131A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'1234567891112135'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'10/25'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'123'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'Christiano@live.com'</w:t>
      </w:r>
      <w:r w:rsidRPr="00DD3BD8">
        <w:rPr>
          <w:rFonts w:ascii="Tahoma" w:hAnsi="Tahoma"/>
          <w:color w:val="808080"/>
        </w:rPr>
        <w:t>),</w:t>
      </w:r>
    </w:p>
    <w:p w14:paraId="48AA330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'1578932456820482'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'11/28'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'987'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'yossi@gmail.com'</w:t>
      </w:r>
      <w:r w:rsidRPr="00DD3BD8">
        <w:rPr>
          <w:rFonts w:ascii="Tahoma" w:hAnsi="Tahoma"/>
          <w:color w:val="808080"/>
        </w:rPr>
        <w:t>),</w:t>
      </w:r>
    </w:p>
    <w:p w14:paraId="4473595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'1578932456820408'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'09/29'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'520'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'saher@hotmail.com'</w:t>
      </w:r>
      <w:r w:rsidRPr="00DD3BD8">
        <w:rPr>
          <w:rFonts w:ascii="Tahoma" w:hAnsi="Tahoma"/>
          <w:color w:val="808080"/>
        </w:rPr>
        <w:t>),</w:t>
      </w:r>
    </w:p>
    <w:p w14:paraId="183776B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'5828932456820402'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'07/26'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'470'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'aiman@yalla.com'</w:t>
      </w:r>
      <w:r w:rsidRPr="00DD3BD8">
        <w:rPr>
          <w:rFonts w:ascii="Tahoma" w:hAnsi="Tahoma"/>
          <w:color w:val="808080"/>
        </w:rPr>
        <w:t>),</w:t>
      </w:r>
    </w:p>
    <w:p w14:paraId="22D1F39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'1578932456822082'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'04/25'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'343'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'dani@post.bgu.ac.il'</w:t>
      </w:r>
      <w:r w:rsidRPr="00DD3BD8">
        <w:rPr>
          <w:rFonts w:ascii="Tahoma" w:hAnsi="Tahoma"/>
          <w:color w:val="808080"/>
        </w:rPr>
        <w:t>)</w:t>
      </w:r>
    </w:p>
    <w:p w14:paraId="6B7BC38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0608BE5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Orders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OrderID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OrderDT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Note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CCNumber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ShipmentID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187A5D7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'07/23/2024'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'1234567891112135'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'123455'</w:t>
      </w:r>
      <w:r w:rsidRPr="00DD3BD8">
        <w:rPr>
          <w:rFonts w:ascii="Tahoma" w:hAnsi="Tahoma"/>
          <w:color w:val="808080"/>
        </w:rPr>
        <w:t>),</w:t>
      </w:r>
    </w:p>
    <w:p w14:paraId="2960FDA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'10/26/2024'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'1578932456822082'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'904625'</w:t>
      </w:r>
      <w:r w:rsidRPr="00DD3BD8">
        <w:rPr>
          <w:rFonts w:ascii="Tahoma" w:hAnsi="Tahoma"/>
          <w:color w:val="808080"/>
        </w:rPr>
        <w:t>),</w:t>
      </w:r>
    </w:p>
    <w:p w14:paraId="08F055A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3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'10/08/2028'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'leave at the door'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'1578932456820482'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'162535'</w:t>
      </w:r>
      <w:r w:rsidRPr="00DD3BD8">
        <w:rPr>
          <w:rFonts w:ascii="Tahoma" w:hAnsi="Tahoma"/>
          <w:color w:val="808080"/>
        </w:rPr>
        <w:t>),</w:t>
      </w:r>
    </w:p>
    <w:p w14:paraId="0711A01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4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'05/01/2024'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'not home'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'5828932456820402'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'849265'</w:t>
      </w:r>
      <w:r w:rsidRPr="00DD3BD8">
        <w:rPr>
          <w:rFonts w:ascii="Tahoma" w:hAnsi="Tahoma"/>
          <w:color w:val="808080"/>
        </w:rPr>
        <w:t>),</w:t>
      </w:r>
    </w:p>
    <w:p w14:paraId="4A363D7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'10/08/2026'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'1578932456822082'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'904625'</w:t>
      </w:r>
      <w:r w:rsidRPr="00DD3BD8">
        <w:rPr>
          <w:rFonts w:ascii="Tahoma" w:hAnsi="Tahoma"/>
          <w:color w:val="808080"/>
        </w:rPr>
        <w:t>)</w:t>
      </w:r>
    </w:p>
    <w:p w14:paraId="1DE1965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725053D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Searches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SearchIP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SearchDT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EmailAddress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SearchQuery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0EADB56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11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'01/12/2026 10:12:21 PM'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'Christiano@live.com'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'where is the puckage'</w:t>
      </w:r>
      <w:r w:rsidRPr="00DD3BD8">
        <w:rPr>
          <w:rFonts w:ascii="Tahoma" w:hAnsi="Tahoma"/>
          <w:color w:val="808080"/>
        </w:rPr>
        <w:t>),</w:t>
      </w:r>
    </w:p>
    <w:p w14:paraId="3914F6C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 xml:space="preserve">12 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'01/26/2025 09:44:59 PM'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'dani@post.bgu.ac.il'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),</w:t>
      </w:r>
    </w:p>
    <w:p w14:paraId="744BF94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13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'05/04/2025 03:45:36 PM'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'aiman@yalla.com'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),</w:t>
      </w:r>
    </w:p>
    <w:p w14:paraId="21A6C92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14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'12/08/2025 04:53:11 AM'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'saher@hotmail.com'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'when'</w:t>
      </w:r>
      <w:r w:rsidRPr="00DD3BD8">
        <w:rPr>
          <w:rFonts w:ascii="Tahoma" w:hAnsi="Tahoma"/>
          <w:color w:val="808080"/>
        </w:rPr>
        <w:t>),</w:t>
      </w:r>
    </w:p>
    <w:p w14:paraId="167E8A3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'07/13/2025 09:44:59 PM'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'yossi@gmail.com'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'how'</w:t>
      </w:r>
      <w:r w:rsidRPr="00DD3BD8">
        <w:rPr>
          <w:rFonts w:ascii="Tahoma" w:hAnsi="Tahoma"/>
          <w:color w:val="808080"/>
        </w:rPr>
        <w:t>)</w:t>
      </w:r>
    </w:p>
    <w:p w14:paraId="0F8A608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4AA5625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Ratings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ProductID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FF"/>
        </w:rPr>
        <w:t>Rank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RatingDate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Comment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45B9D0B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'Christiano@live.com'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1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'10/08/2025'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),</w:t>
      </w:r>
    </w:p>
    <w:p w14:paraId="04899A3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'dani@post.bgu.ac.il'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2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'12/01/2026'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),</w:t>
      </w:r>
    </w:p>
    <w:p w14:paraId="2DECC76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'yossi@gmail.com'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3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'3'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'02/04/2025'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'I like it!!!'</w:t>
      </w:r>
      <w:r w:rsidRPr="00DD3BD8">
        <w:rPr>
          <w:rFonts w:ascii="Tahoma" w:hAnsi="Tahoma"/>
          <w:color w:val="808080"/>
        </w:rPr>
        <w:t>),</w:t>
      </w:r>
    </w:p>
    <w:p w14:paraId="6FAA9B7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'saher@hotmail.com'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4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'2'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'07/08/2025'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''</w:t>
      </w:r>
      <w:r w:rsidRPr="00DD3BD8">
        <w:rPr>
          <w:rFonts w:ascii="Tahoma" w:hAnsi="Tahoma"/>
          <w:color w:val="808080"/>
        </w:rPr>
        <w:t>),</w:t>
      </w:r>
    </w:p>
    <w:p w14:paraId="7F1A6D3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FF0000"/>
        </w:rPr>
        <w:t>'aiman@yalla.com'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'4'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'08/24/2025'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'not good'</w:t>
      </w:r>
      <w:r w:rsidRPr="00DD3BD8">
        <w:rPr>
          <w:rFonts w:ascii="Tahoma" w:hAnsi="Tahoma"/>
          <w:color w:val="808080"/>
        </w:rPr>
        <w:t>)</w:t>
      </w:r>
    </w:p>
    <w:p w14:paraId="33DD645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4F5F842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1E5E5DA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Including</w:t>
      </w:r>
      <w:r w:rsidRPr="00DD3BD8">
        <w:rPr>
          <w:rFonts w:ascii="Tahoma" w:hAnsi="Tahoma"/>
          <w:color w:val="0000FF"/>
        </w:rPr>
        <w:t xml:space="preserve"> 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OrderID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253BCF6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5</w:t>
      </w:r>
      <w:r w:rsidRPr="00DD3BD8">
        <w:rPr>
          <w:rFonts w:ascii="Tahoma" w:hAnsi="Tahoma"/>
          <w:color w:val="808080"/>
        </w:rPr>
        <w:t>),</w:t>
      </w:r>
    </w:p>
    <w:p w14:paraId="0291307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2</w:t>
      </w:r>
      <w:r w:rsidRPr="00DD3BD8">
        <w:rPr>
          <w:rFonts w:ascii="Tahoma" w:hAnsi="Tahoma"/>
          <w:color w:val="808080"/>
        </w:rPr>
        <w:t>),</w:t>
      </w:r>
    </w:p>
    <w:p w14:paraId="16FCEA9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3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3</w:t>
      </w:r>
      <w:r w:rsidRPr="00DD3BD8">
        <w:rPr>
          <w:rFonts w:ascii="Tahoma" w:hAnsi="Tahoma"/>
          <w:color w:val="808080"/>
        </w:rPr>
        <w:t>),</w:t>
      </w:r>
    </w:p>
    <w:p w14:paraId="7FC1A1B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4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4</w:t>
      </w:r>
      <w:r w:rsidRPr="00DD3BD8">
        <w:rPr>
          <w:rFonts w:ascii="Tahoma" w:hAnsi="Tahoma"/>
          <w:color w:val="808080"/>
        </w:rPr>
        <w:t>),</w:t>
      </w:r>
    </w:p>
    <w:p w14:paraId="4266C78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1</w:t>
      </w:r>
      <w:r w:rsidRPr="00DD3BD8">
        <w:rPr>
          <w:rFonts w:ascii="Tahoma" w:hAnsi="Tahoma"/>
          <w:color w:val="808080"/>
        </w:rPr>
        <w:t>)</w:t>
      </w:r>
    </w:p>
    <w:p w14:paraId="7C02114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765F008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35A42C8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INSERT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INTO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Leading</w:t>
      </w: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ProductID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SearchDT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SearchIP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EmailAddress</w:t>
      </w:r>
      <w:r w:rsidRPr="00DD3BD8">
        <w:rPr>
          <w:rFonts w:ascii="Tahoma" w:hAnsi="Tahoma"/>
          <w:color w:val="808080"/>
        </w:rPr>
        <w:t>)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VALUES</w:t>
      </w:r>
    </w:p>
    <w:p w14:paraId="764E4AF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1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'01/12/2026 10:12:21 PM'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11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'Christiano@live.com'</w:t>
      </w:r>
      <w:r w:rsidRPr="00DD3BD8">
        <w:rPr>
          <w:rFonts w:ascii="Tahoma" w:hAnsi="Tahoma"/>
          <w:color w:val="808080"/>
        </w:rPr>
        <w:t>),</w:t>
      </w:r>
    </w:p>
    <w:p w14:paraId="349F61A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2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'01/26/2025 09:44:59 PM'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12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'dani@post.bgu.ac.il'</w:t>
      </w:r>
      <w:r w:rsidRPr="00DD3BD8">
        <w:rPr>
          <w:rFonts w:ascii="Tahoma" w:hAnsi="Tahoma"/>
          <w:color w:val="808080"/>
        </w:rPr>
        <w:t>),</w:t>
      </w:r>
    </w:p>
    <w:p w14:paraId="61719E2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3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'05/04/2025 03:45:36 PM'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13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'aiman@yalla.com'</w:t>
      </w:r>
      <w:r w:rsidRPr="00DD3BD8">
        <w:rPr>
          <w:rFonts w:ascii="Tahoma" w:hAnsi="Tahoma"/>
          <w:color w:val="808080"/>
        </w:rPr>
        <w:t>),</w:t>
      </w:r>
    </w:p>
    <w:p w14:paraId="5ECC31C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4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'12/08/2025 04:53:11 AM'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14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'saher@hotmail.com'</w:t>
      </w:r>
      <w:r w:rsidRPr="00DD3BD8">
        <w:rPr>
          <w:rFonts w:ascii="Tahoma" w:hAnsi="Tahoma"/>
          <w:color w:val="808080"/>
        </w:rPr>
        <w:t>),</w:t>
      </w:r>
    </w:p>
    <w:p w14:paraId="5A9D83D1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808080"/>
        </w:rPr>
        <w:t>(</w:t>
      </w:r>
      <w:r w:rsidRPr="00DD3BD8">
        <w:rPr>
          <w:rFonts w:ascii="Tahoma" w:hAnsi="Tahoma"/>
          <w:color w:val="000000"/>
        </w:rPr>
        <w:t>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FF0000"/>
        </w:rPr>
        <w:t>'07/13/2025 09:44:59 PM'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15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FF0000"/>
        </w:rPr>
        <w:t>'yossi@gmail.com'</w:t>
      </w:r>
      <w:r w:rsidRPr="00DD3BD8">
        <w:rPr>
          <w:rFonts w:ascii="Tahoma" w:hAnsi="Tahoma"/>
          <w:color w:val="808080"/>
        </w:rPr>
        <w:t>)</w:t>
      </w:r>
    </w:p>
    <w:p w14:paraId="67D6C66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5359D462" w14:textId="77777777" w:rsidR="00A7446C" w:rsidRDefault="00A7446C" w:rsidP="00A7446C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77F62B70" w14:textId="571AED19" w:rsidR="00A7446C" w:rsidRPr="00CC53FC" w:rsidRDefault="00CC53FC" w:rsidP="00CC53FC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Tahoma" w:hAnsi="Tahoma"/>
          <w:b/>
          <w:bCs/>
          <w:color w:val="000000"/>
        </w:rPr>
      </w:pPr>
      <w:r>
        <w:rPr>
          <w:rFonts w:ascii="Tahoma" w:hAnsi="Tahoma" w:hint="cs"/>
          <w:b/>
          <w:bCs/>
          <w:color w:val="4F81BD"/>
          <w:sz w:val="26"/>
          <w:szCs w:val="26"/>
          <w:rtl/>
        </w:rPr>
        <w:t>מחיקת</w:t>
      </w:r>
      <w:r w:rsidRPr="00CC53FC">
        <w:rPr>
          <w:rFonts w:ascii="Tahoma" w:hAnsi="Tahoma" w:hint="cs"/>
          <w:b/>
          <w:bCs/>
          <w:color w:val="4F81BD"/>
          <w:sz w:val="26"/>
          <w:szCs w:val="26"/>
          <w:rtl/>
        </w:rPr>
        <w:t xml:space="preserve"> טבלאות ואילוצים</w:t>
      </w:r>
      <w:r>
        <w:rPr>
          <w:rFonts w:ascii="Tahoma" w:hAnsi="Tahoma" w:hint="cs"/>
          <w:b/>
          <w:bCs/>
          <w:color w:val="4F81BD"/>
          <w:sz w:val="26"/>
          <w:szCs w:val="26"/>
          <w:rtl/>
        </w:rPr>
        <w:t>:</w:t>
      </w:r>
    </w:p>
    <w:p w14:paraId="65BC6E9B" w14:textId="77777777" w:rsidR="00CC53FC" w:rsidRDefault="00CC53FC" w:rsidP="00CC53FC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8000"/>
        </w:rPr>
        <w:t>--Delete script:--</w:t>
      </w:r>
    </w:p>
    <w:p w14:paraId="0AA8A0CA" w14:textId="77777777" w:rsidR="00BF57C3" w:rsidRPr="00DD3BD8" w:rsidRDefault="00BF57C3" w:rsidP="00BF57C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2AF4716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Leading</w:t>
      </w:r>
      <w:r w:rsidRPr="00DD3BD8">
        <w:rPr>
          <w:rFonts w:ascii="Tahoma" w:hAnsi="Tahoma"/>
          <w:color w:val="000000"/>
        </w:rPr>
        <w:t xml:space="preserve"> </w:t>
      </w:r>
    </w:p>
    <w:p w14:paraId="7EAF835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Pk_Leads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fk_Search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fk_Product3</w:t>
      </w:r>
    </w:p>
    <w:p w14:paraId="2E4F65C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Leading</w:t>
      </w:r>
    </w:p>
    <w:p w14:paraId="370102E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3CD814F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Including </w:t>
      </w:r>
    </w:p>
    <w:p w14:paraId="48A8BCB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Pk_Includes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fk_Order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fk_Product2</w:t>
      </w:r>
    </w:p>
    <w:p w14:paraId="0C5C9DC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Including</w:t>
      </w:r>
    </w:p>
    <w:p w14:paraId="581DF1A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0FCD428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Ratings </w:t>
      </w:r>
    </w:p>
    <w:p w14:paraId="507E163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Pk_Rating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fk_Email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fk_Product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Ck_Rank</w:t>
      </w:r>
    </w:p>
    <w:p w14:paraId="1027791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Ratings</w:t>
      </w:r>
    </w:p>
    <w:p w14:paraId="555D9F9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03C0C9E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Searches </w:t>
      </w:r>
    </w:p>
    <w:p w14:paraId="160DD55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Ck_Search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fk_EmailAddress</w:t>
      </w:r>
    </w:p>
    <w:p w14:paraId="2BBF5110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Searches</w:t>
      </w:r>
    </w:p>
    <w:p w14:paraId="6595AB73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39DF566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Orders </w:t>
      </w:r>
    </w:p>
    <w:p w14:paraId="4802C8BF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fk_CreditCards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fk_Shipment</w:t>
      </w:r>
    </w:p>
    <w:p w14:paraId="2DDC0F9E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Orders</w:t>
      </w:r>
    </w:p>
    <w:p w14:paraId="6E4FFE2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0DD5411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CreditCards </w:t>
      </w:r>
    </w:p>
    <w:p w14:paraId="492F923C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fk_Customer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CK_CCNumber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CK_CCExpiration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CK_CCCVV</w:t>
      </w:r>
    </w:p>
    <w:p w14:paraId="4109D11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CreditCards</w:t>
      </w:r>
    </w:p>
    <w:p w14:paraId="30A6B878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06FFA30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Shipments</w:t>
      </w:r>
    </w:p>
    <w:p w14:paraId="181DBEFA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48342D39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Products </w:t>
      </w:r>
    </w:p>
    <w:p w14:paraId="14B7CA9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CK_Price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CK_StockLevel</w:t>
      </w:r>
    </w:p>
    <w:p w14:paraId="69E39F07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Products</w:t>
      </w:r>
    </w:p>
    <w:p w14:paraId="5C58B4C5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521BD29D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ALTER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Customers </w:t>
      </w:r>
    </w:p>
    <w:p w14:paraId="106BC434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CONSTRAINT</w:t>
      </w:r>
      <w:r w:rsidRPr="00DD3BD8">
        <w:rPr>
          <w:rFonts w:ascii="Tahoma" w:hAnsi="Tahoma"/>
          <w:color w:val="000000"/>
        </w:rPr>
        <w:t xml:space="preserve"> ck_EmailAddress</w:t>
      </w:r>
      <w:r w:rsidRPr="00DD3BD8">
        <w:rPr>
          <w:rFonts w:ascii="Tahoma" w:hAnsi="Tahoma"/>
          <w:color w:val="808080"/>
        </w:rPr>
        <w:t>,</w:t>
      </w:r>
      <w:r w:rsidRPr="00DD3BD8">
        <w:rPr>
          <w:rFonts w:ascii="Tahoma" w:hAnsi="Tahoma"/>
          <w:color w:val="000000"/>
        </w:rPr>
        <w:t>CK_PhoneNumber</w:t>
      </w:r>
    </w:p>
    <w:p w14:paraId="1152B956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 xml:space="preserve"> 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 xml:space="preserve"> Customers</w:t>
      </w:r>
    </w:p>
    <w:p w14:paraId="2D9CE5CB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</w:p>
    <w:p w14:paraId="77287682" w14:textId="77777777" w:rsidR="00DD3BD8" w:rsidRPr="00DD3BD8" w:rsidRDefault="00DD3BD8" w:rsidP="00DD3BD8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="Tahoma" w:hAnsi="Tahoma"/>
          <w:color w:val="000000"/>
        </w:rPr>
      </w:pPr>
      <w:r w:rsidRPr="00DD3BD8">
        <w:rPr>
          <w:rFonts w:ascii="Tahoma" w:hAnsi="Tahoma"/>
          <w:color w:val="0000FF"/>
        </w:rPr>
        <w:t>DROP</w:t>
      </w:r>
      <w:r w:rsidRPr="00DD3BD8">
        <w:rPr>
          <w:rFonts w:ascii="Tahoma" w:hAnsi="Tahoma"/>
          <w:color w:val="000000"/>
        </w:rPr>
        <w:t> </w:t>
      </w:r>
      <w:r w:rsidRPr="00DD3BD8">
        <w:rPr>
          <w:rFonts w:ascii="Tahoma" w:hAnsi="Tahoma"/>
          <w:color w:val="0000FF"/>
        </w:rPr>
        <w:t>TABLE</w:t>
      </w:r>
      <w:r w:rsidRPr="00DD3BD8">
        <w:rPr>
          <w:rFonts w:ascii="Tahoma" w:hAnsi="Tahoma"/>
          <w:color w:val="000000"/>
        </w:rPr>
        <w:t> Countries</w:t>
      </w:r>
    </w:p>
    <w:p w14:paraId="570B115F" w14:textId="77777777" w:rsidR="00DD3BD8" w:rsidRPr="00DD3BD8" w:rsidRDefault="00DD3BD8" w:rsidP="00DD3BD8">
      <w:pPr>
        <w:spacing w:after="120" w:line="240" w:lineRule="auto"/>
        <w:ind w:left="360"/>
        <w:jc w:val="right"/>
        <w:rPr>
          <w:rFonts w:ascii="Tahoma" w:hAnsi="Tahoma"/>
          <w:color w:val="FF0000"/>
          <w:rtl/>
        </w:rPr>
      </w:pPr>
    </w:p>
    <w:p w14:paraId="45D93915" w14:textId="44AFB3E0" w:rsidR="008D7470" w:rsidRPr="00DD3BD8" w:rsidRDefault="008D7470" w:rsidP="00A805C6">
      <w:pPr>
        <w:spacing w:after="120" w:line="240" w:lineRule="auto"/>
        <w:jc w:val="center"/>
        <w:rPr>
          <w:rFonts w:ascii="Tahoma" w:hAnsi="Tahoma"/>
          <w:b/>
          <w:bCs/>
          <w:color w:val="548DD4"/>
          <w:rtl/>
        </w:rPr>
      </w:pPr>
    </w:p>
    <w:sectPr w:rsidR="008D7470" w:rsidRPr="00DD3BD8" w:rsidSect="009F1A9D">
      <w:headerReference w:type="default" r:id="rId11"/>
      <w:footerReference w:type="default" r:id="rId12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6094" w14:textId="77777777" w:rsidR="003552A2" w:rsidRDefault="003552A2" w:rsidP="00B75740">
      <w:pPr>
        <w:spacing w:after="0" w:line="240" w:lineRule="auto"/>
      </w:pPr>
      <w:r>
        <w:separator/>
      </w:r>
    </w:p>
  </w:endnote>
  <w:endnote w:type="continuationSeparator" w:id="0">
    <w:p w14:paraId="505F533B" w14:textId="77777777" w:rsidR="003552A2" w:rsidRDefault="003552A2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9F04DC" w:rsidRDefault="009F04DC" w:rsidP="006D46E5">
    <w:pPr>
      <w:pStyle w:val="a9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DF1E" w14:textId="77777777" w:rsidR="003552A2" w:rsidRDefault="003552A2" w:rsidP="00B75740">
      <w:pPr>
        <w:spacing w:after="0" w:line="240" w:lineRule="auto"/>
      </w:pPr>
      <w:r>
        <w:separator/>
      </w:r>
    </w:p>
  </w:footnote>
  <w:footnote w:type="continuationSeparator" w:id="0">
    <w:p w14:paraId="7D35BC1F" w14:textId="77777777" w:rsidR="003552A2" w:rsidRDefault="003552A2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164EC2" w14:paraId="2700F5F3" w14:textId="77777777" w:rsidTr="003017DE">
      <w:tc>
        <w:tcPr>
          <w:tcW w:w="526" w:type="dxa"/>
          <w:vMerge w:val="restart"/>
          <w:vAlign w:val="center"/>
        </w:tcPr>
        <w:p w14:paraId="36F91ADD" w14:textId="1ECFE0DF" w:rsidR="009F04DC" w:rsidRPr="00164EC2" w:rsidRDefault="00164EC2" w:rsidP="00164EC2">
          <w:pPr>
            <w:pStyle w:val="a7"/>
            <w:jc w:val="cent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noProof/>
            </w:rPr>
            <w:drawing>
              <wp:inline distT="0" distB="0" distL="0" distR="0" wp14:anchorId="27F28B74" wp14:editId="1EDC9CB6">
                <wp:extent cx="196850" cy="270510"/>
                <wp:effectExtent l="0" t="0" r="0" b="0"/>
                <wp:docPr id="1028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988A89-3E7B-40F2-A2BF-2AA6FBA870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>
                          <a:extLst>
                            <a:ext uri="{FF2B5EF4-FFF2-40B4-BE49-F238E27FC236}">
                              <a16:creationId xmlns:a16="http://schemas.microsoft.com/office/drawing/2014/main" id="{7C988A89-3E7B-40F2-A2BF-2AA6FBA870E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70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b/>
              <w:bCs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rtl/>
            </w:rPr>
            <w:t>פרויקט בסיסי נתונים</w:t>
          </w:r>
        </w:p>
        <w:p w14:paraId="6057E534" w14:textId="77777777" w:rsidR="009F04DC" w:rsidRPr="00164EC2" w:rsidRDefault="009F04DC" w:rsidP="000A40D8">
          <w:pPr>
            <w:pStyle w:val="a7"/>
            <w:jc w:val="right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חלק ב'</w:t>
          </w:r>
        </w:p>
      </w:tc>
    </w:tr>
    <w:tr w:rsidR="009F04DC" w:rsidRPr="00164EC2" w14:paraId="0D0DA9FC" w14:textId="77777777" w:rsidTr="003017DE">
      <w:tc>
        <w:tcPr>
          <w:tcW w:w="526" w:type="dxa"/>
          <w:vMerge/>
        </w:tcPr>
        <w:p w14:paraId="6AE840F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6B1248AE" w14:textId="77777777" w:rsidR="009F04DC" w:rsidRPr="00164EC2" w:rsidRDefault="009F04DC" w:rsidP="00B75740">
          <w:pPr>
            <w:pStyle w:val="a7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164EC2" w:rsidRDefault="009F04DC" w:rsidP="002B3D8C">
          <w:pPr>
            <w:pStyle w:val="a7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603ED2A8" w14:textId="77777777" w:rsidR="009F04DC" w:rsidRDefault="009F04DC" w:rsidP="00B757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pt;height:22.5pt" o:bullet="t">
        <v:imagedata r:id="rId1" o:title="BGU-Logo-Orange-s"/>
      </v:shape>
    </w:pict>
  </w:numPicBullet>
  <w:numPicBullet w:numPicBulletId="1">
    <w:pict>
      <v:shape id="_x0000_i1027" type="#_x0000_t75" style="width:16pt;height:22.5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41B3CA8"/>
    <w:multiLevelType w:val="hybridMultilevel"/>
    <w:tmpl w:val="51827DF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B72DC1"/>
    <w:multiLevelType w:val="hybridMultilevel"/>
    <w:tmpl w:val="20DAB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013FA6"/>
    <w:multiLevelType w:val="hybridMultilevel"/>
    <w:tmpl w:val="11F2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92D3E"/>
    <w:multiLevelType w:val="hybridMultilevel"/>
    <w:tmpl w:val="AEC2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A659E3"/>
    <w:multiLevelType w:val="hybridMultilevel"/>
    <w:tmpl w:val="686460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6041EC"/>
    <w:multiLevelType w:val="hybridMultilevel"/>
    <w:tmpl w:val="6C628140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6458DE"/>
    <w:multiLevelType w:val="hybridMultilevel"/>
    <w:tmpl w:val="2CAE7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12763"/>
    <w:multiLevelType w:val="hybridMultilevel"/>
    <w:tmpl w:val="889A2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511E9"/>
    <w:multiLevelType w:val="hybridMultilevel"/>
    <w:tmpl w:val="8C14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95211D"/>
    <w:multiLevelType w:val="hybridMultilevel"/>
    <w:tmpl w:val="1C9862C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3A391B"/>
    <w:multiLevelType w:val="hybridMultilevel"/>
    <w:tmpl w:val="FD4251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E1083E"/>
    <w:multiLevelType w:val="hybridMultilevel"/>
    <w:tmpl w:val="A9D278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8A45FE"/>
    <w:multiLevelType w:val="hybridMultilevel"/>
    <w:tmpl w:val="AD0ACBC8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5C741CC2"/>
    <w:multiLevelType w:val="hybridMultilevel"/>
    <w:tmpl w:val="DF7AC9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1F4A64"/>
    <w:multiLevelType w:val="hybridMultilevel"/>
    <w:tmpl w:val="33EEA2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69659">
    <w:abstractNumId w:val="3"/>
  </w:num>
  <w:num w:numId="2" w16cid:durableId="1032152519">
    <w:abstractNumId w:val="1"/>
  </w:num>
  <w:num w:numId="3" w16cid:durableId="213002425">
    <w:abstractNumId w:val="30"/>
  </w:num>
  <w:num w:numId="4" w16cid:durableId="1978101456">
    <w:abstractNumId w:val="0"/>
  </w:num>
  <w:num w:numId="5" w16cid:durableId="720448881">
    <w:abstractNumId w:val="29"/>
  </w:num>
  <w:num w:numId="6" w16cid:durableId="1202597294">
    <w:abstractNumId w:val="15"/>
  </w:num>
  <w:num w:numId="7" w16cid:durableId="982194770">
    <w:abstractNumId w:val="31"/>
  </w:num>
  <w:num w:numId="8" w16cid:durableId="1387604305">
    <w:abstractNumId w:val="38"/>
  </w:num>
  <w:num w:numId="9" w16cid:durableId="1295597317">
    <w:abstractNumId w:val="27"/>
  </w:num>
  <w:num w:numId="10" w16cid:durableId="1921015067">
    <w:abstractNumId w:val="34"/>
  </w:num>
  <w:num w:numId="11" w16cid:durableId="423378936">
    <w:abstractNumId w:val="25"/>
  </w:num>
  <w:num w:numId="12" w16cid:durableId="1031346592">
    <w:abstractNumId w:val="18"/>
  </w:num>
  <w:num w:numId="13" w16cid:durableId="864639937">
    <w:abstractNumId w:val="5"/>
  </w:num>
  <w:num w:numId="14" w16cid:durableId="1279920304">
    <w:abstractNumId w:val="32"/>
  </w:num>
  <w:num w:numId="15" w16cid:durableId="108008828">
    <w:abstractNumId w:val="26"/>
  </w:num>
  <w:num w:numId="16" w16cid:durableId="1509254963">
    <w:abstractNumId w:val="17"/>
  </w:num>
  <w:num w:numId="17" w16cid:durableId="1715275337">
    <w:abstractNumId w:val="37"/>
  </w:num>
  <w:num w:numId="18" w16cid:durableId="239409101">
    <w:abstractNumId w:val="12"/>
  </w:num>
  <w:num w:numId="19" w16cid:durableId="1083331613">
    <w:abstractNumId w:val="28"/>
  </w:num>
  <w:num w:numId="20" w16cid:durableId="1534030310">
    <w:abstractNumId w:val="10"/>
  </w:num>
  <w:num w:numId="21" w16cid:durableId="1337148261">
    <w:abstractNumId w:val="33"/>
  </w:num>
  <w:num w:numId="22" w16cid:durableId="134034716">
    <w:abstractNumId w:val="36"/>
  </w:num>
  <w:num w:numId="23" w16cid:durableId="1340545048">
    <w:abstractNumId w:val="8"/>
  </w:num>
  <w:num w:numId="24" w16cid:durableId="619074681">
    <w:abstractNumId w:val="22"/>
  </w:num>
  <w:num w:numId="25" w16cid:durableId="1972246172">
    <w:abstractNumId w:val="6"/>
  </w:num>
  <w:num w:numId="26" w16cid:durableId="128211007">
    <w:abstractNumId w:val="2"/>
  </w:num>
  <w:num w:numId="27" w16cid:durableId="903642597">
    <w:abstractNumId w:val="23"/>
  </w:num>
  <w:num w:numId="28" w16cid:durableId="156773261">
    <w:abstractNumId w:val="20"/>
  </w:num>
  <w:num w:numId="29" w16cid:durableId="1987121647">
    <w:abstractNumId w:val="35"/>
  </w:num>
  <w:num w:numId="30" w16cid:durableId="1659964096">
    <w:abstractNumId w:val="11"/>
  </w:num>
  <w:num w:numId="31" w16cid:durableId="2045406050">
    <w:abstractNumId w:val="24"/>
  </w:num>
  <w:num w:numId="32" w16cid:durableId="122846321">
    <w:abstractNumId w:val="21"/>
  </w:num>
  <w:num w:numId="33" w16cid:durableId="573128969">
    <w:abstractNumId w:val="16"/>
  </w:num>
  <w:num w:numId="34" w16cid:durableId="1579708189">
    <w:abstractNumId w:val="19"/>
  </w:num>
  <w:num w:numId="35" w16cid:durableId="1434207182">
    <w:abstractNumId w:val="7"/>
  </w:num>
  <w:num w:numId="36" w16cid:durableId="2093776652">
    <w:abstractNumId w:val="14"/>
  </w:num>
  <w:num w:numId="37" w16cid:durableId="628902917">
    <w:abstractNumId w:val="4"/>
  </w:num>
  <w:num w:numId="38" w16cid:durableId="1525746134">
    <w:abstractNumId w:val="9"/>
  </w:num>
  <w:num w:numId="39" w16cid:durableId="1114909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678E"/>
    <w:rsid w:val="00011FFA"/>
    <w:rsid w:val="0001599D"/>
    <w:rsid w:val="00015DFE"/>
    <w:rsid w:val="00016EF9"/>
    <w:rsid w:val="0003105F"/>
    <w:rsid w:val="00032B54"/>
    <w:rsid w:val="0003655B"/>
    <w:rsid w:val="0004016F"/>
    <w:rsid w:val="00044107"/>
    <w:rsid w:val="00047D31"/>
    <w:rsid w:val="00057D79"/>
    <w:rsid w:val="00063E16"/>
    <w:rsid w:val="00064A18"/>
    <w:rsid w:val="0007612B"/>
    <w:rsid w:val="00076919"/>
    <w:rsid w:val="00081727"/>
    <w:rsid w:val="00082876"/>
    <w:rsid w:val="00086126"/>
    <w:rsid w:val="00096354"/>
    <w:rsid w:val="000A34F5"/>
    <w:rsid w:val="000A40D8"/>
    <w:rsid w:val="000A6CC4"/>
    <w:rsid w:val="000B01DB"/>
    <w:rsid w:val="000B65CB"/>
    <w:rsid w:val="000C02EF"/>
    <w:rsid w:val="000C2C15"/>
    <w:rsid w:val="000D33F0"/>
    <w:rsid w:val="000E6409"/>
    <w:rsid w:val="000F0F4D"/>
    <w:rsid w:val="000F3A7B"/>
    <w:rsid w:val="000F5C20"/>
    <w:rsid w:val="00102200"/>
    <w:rsid w:val="001027AF"/>
    <w:rsid w:val="00105A0D"/>
    <w:rsid w:val="001066A9"/>
    <w:rsid w:val="00122FC2"/>
    <w:rsid w:val="00126B6F"/>
    <w:rsid w:val="00131C95"/>
    <w:rsid w:val="00132C4A"/>
    <w:rsid w:val="00144FEC"/>
    <w:rsid w:val="00151A8E"/>
    <w:rsid w:val="00157F47"/>
    <w:rsid w:val="00164EC2"/>
    <w:rsid w:val="00171A32"/>
    <w:rsid w:val="00175DC4"/>
    <w:rsid w:val="001834B0"/>
    <w:rsid w:val="00186E61"/>
    <w:rsid w:val="00187ED2"/>
    <w:rsid w:val="001927A6"/>
    <w:rsid w:val="001A0298"/>
    <w:rsid w:val="001B4618"/>
    <w:rsid w:val="001B6F6B"/>
    <w:rsid w:val="001C50D4"/>
    <w:rsid w:val="001C6B1C"/>
    <w:rsid w:val="001D6424"/>
    <w:rsid w:val="001E1EA7"/>
    <w:rsid w:val="001E5049"/>
    <w:rsid w:val="001E6E40"/>
    <w:rsid w:val="001F19E1"/>
    <w:rsid w:val="001F5E77"/>
    <w:rsid w:val="0020523D"/>
    <w:rsid w:val="00207116"/>
    <w:rsid w:val="00210C05"/>
    <w:rsid w:val="002148AC"/>
    <w:rsid w:val="0021678C"/>
    <w:rsid w:val="0022081B"/>
    <w:rsid w:val="00222D55"/>
    <w:rsid w:val="0022728E"/>
    <w:rsid w:val="002317A1"/>
    <w:rsid w:val="00236327"/>
    <w:rsid w:val="00251E5A"/>
    <w:rsid w:val="00256CC1"/>
    <w:rsid w:val="0026320E"/>
    <w:rsid w:val="00263DA1"/>
    <w:rsid w:val="00267A1A"/>
    <w:rsid w:val="00270077"/>
    <w:rsid w:val="0027642B"/>
    <w:rsid w:val="0028067D"/>
    <w:rsid w:val="002845B3"/>
    <w:rsid w:val="002864F8"/>
    <w:rsid w:val="002B3D66"/>
    <w:rsid w:val="002B3D8C"/>
    <w:rsid w:val="002C5196"/>
    <w:rsid w:val="002D1CF5"/>
    <w:rsid w:val="002D516D"/>
    <w:rsid w:val="002E2B0B"/>
    <w:rsid w:val="002E3136"/>
    <w:rsid w:val="002E4825"/>
    <w:rsid w:val="002F5309"/>
    <w:rsid w:val="003017DE"/>
    <w:rsid w:val="00303E4A"/>
    <w:rsid w:val="003041BB"/>
    <w:rsid w:val="00314EDD"/>
    <w:rsid w:val="00321522"/>
    <w:rsid w:val="00327D23"/>
    <w:rsid w:val="00342C40"/>
    <w:rsid w:val="00344B0B"/>
    <w:rsid w:val="003465C6"/>
    <w:rsid w:val="00351ADE"/>
    <w:rsid w:val="003533A7"/>
    <w:rsid w:val="003552A2"/>
    <w:rsid w:val="00356C09"/>
    <w:rsid w:val="00357A46"/>
    <w:rsid w:val="00361185"/>
    <w:rsid w:val="0036408E"/>
    <w:rsid w:val="00367D43"/>
    <w:rsid w:val="00370D8A"/>
    <w:rsid w:val="00385AF5"/>
    <w:rsid w:val="00387833"/>
    <w:rsid w:val="003C1C41"/>
    <w:rsid w:val="003C526A"/>
    <w:rsid w:val="003C5725"/>
    <w:rsid w:val="003D065C"/>
    <w:rsid w:val="003E0E84"/>
    <w:rsid w:val="003E141A"/>
    <w:rsid w:val="003E4004"/>
    <w:rsid w:val="003F70AA"/>
    <w:rsid w:val="00412BBF"/>
    <w:rsid w:val="00424A96"/>
    <w:rsid w:val="00440F2B"/>
    <w:rsid w:val="0045520A"/>
    <w:rsid w:val="004602E9"/>
    <w:rsid w:val="00471D9A"/>
    <w:rsid w:val="00477215"/>
    <w:rsid w:val="00477EB6"/>
    <w:rsid w:val="00481C96"/>
    <w:rsid w:val="00482F30"/>
    <w:rsid w:val="0049324E"/>
    <w:rsid w:val="004A28A9"/>
    <w:rsid w:val="004B0858"/>
    <w:rsid w:val="004B1DF9"/>
    <w:rsid w:val="004C1B3E"/>
    <w:rsid w:val="004C5F06"/>
    <w:rsid w:val="004C6B6B"/>
    <w:rsid w:val="004D1095"/>
    <w:rsid w:val="004D5DF2"/>
    <w:rsid w:val="004E08A6"/>
    <w:rsid w:val="004E0A78"/>
    <w:rsid w:val="004E5542"/>
    <w:rsid w:val="004F26FF"/>
    <w:rsid w:val="004F38B4"/>
    <w:rsid w:val="004F70F9"/>
    <w:rsid w:val="00511525"/>
    <w:rsid w:val="00512EAD"/>
    <w:rsid w:val="005524B9"/>
    <w:rsid w:val="005555D6"/>
    <w:rsid w:val="00566B27"/>
    <w:rsid w:val="00573898"/>
    <w:rsid w:val="00573A8A"/>
    <w:rsid w:val="005865A5"/>
    <w:rsid w:val="005902DB"/>
    <w:rsid w:val="0059551A"/>
    <w:rsid w:val="0059588F"/>
    <w:rsid w:val="005A2236"/>
    <w:rsid w:val="005A53C4"/>
    <w:rsid w:val="005A6118"/>
    <w:rsid w:val="005B68D5"/>
    <w:rsid w:val="005C5FDA"/>
    <w:rsid w:val="005E7195"/>
    <w:rsid w:val="005E7952"/>
    <w:rsid w:val="005F127F"/>
    <w:rsid w:val="005F33F1"/>
    <w:rsid w:val="00617D2C"/>
    <w:rsid w:val="00617E3C"/>
    <w:rsid w:val="00625B7F"/>
    <w:rsid w:val="00626207"/>
    <w:rsid w:val="006415C9"/>
    <w:rsid w:val="00642D7C"/>
    <w:rsid w:val="00644D93"/>
    <w:rsid w:val="006459E8"/>
    <w:rsid w:val="0064684E"/>
    <w:rsid w:val="00650202"/>
    <w:rsid w:val="00650D58"/>
    <w:rsid w:val="0065538E"/>
    <w:rsid w:val="006672D2"/>
    <w:rsid w:val="006713CF"/>
    <w:rsid w:val="00672D16"/>
    <w:rsid w:val="006A4301"/>
    <w:rsid w:val="006A618F"/>
    <w:rsid w:val="006B390D"/>
    <w:rsid w:val="006C7A9E"/>
    <w:rsid w:val="006D46E5"/>
    <w:rsid w:val="006E1492"/>
    <w:rsid w:val="006E1BCB"/>
    <w:rsid w:val="006F312C"/>
    <w:rsid w:val="006F4905"/>
    <w:rsid w:val="0070333C"/>
    <w:rsid w:val="007079E2"/>
    <w:rsid w:val="00724101"/>
    <w:rsid w:val="00725484"/>
    <w:rsid w:val="007460CC"/>
    <w:rsid w:val="00751617"/>
    <w:rsid w:val="00753152"/>
    <w:rsid w:val="00754ADE"/>
    <w:rsid w:val="00755C9E"/>
    <w:rsid w:val="007564FE"/>
    <w:rsid w:val="007600F2"/>
    <w:rsid w:val="00764794"/>
    <w:rsid w:val="00786ED7"/>
    <w:rsid w:val="00787673"/>
    <w:rsid w:val="00794572"/>
    <w:rsid w:val="007B579E"/>
    <w:rsid w:val="007C1935"/>
    <w:rsid w:val="007C5893"/>
    <w:rsid w:val="007D40BD"/>
    <w:rsid w:val="007E580A"/>
    <w:rsid w:val="007E5A05"/>
    <w:rsid w:val="007F267A"/>
    <w:rsid w:val="00811B0C"/>
    <w:rsid w:val="00812AAE"/>
    <w:rsid w:val="00836FEE"/>
    <w:rsid w:val="00840C2B"/>
    <w:rsid w:val="0084187D"/>
    <w:rsid w:val="00845AE8"/>
    <w:rsid w:val="00846A3A"/>
    <w:rsid w:val="00847970"/>
    <w:rsid w:val="0086252A"/>
    <w:rsid w:val="00862CFF"/>
    <w:rsid w:val="00872450"/>
    <w:rsid w:val="0088055E"/>
    <w:rsid w:val="008838BA"/>
    <w:rsid w:val="00883C6A"/>
    <w:rsid w:val="00890B14"/>
    <w:rsid w:val="008952ED"/>
    <w:rsid w:val="008A364D"/>
    <w:rsid w:val="008B0A12"/>
    <w:rsid w:val="008B3585"/>
    <w:rsid w:val="008D0BBE"/>
    <w:rsid w:val="008D7470"/>
    <w:rsid w:val="008D749E"/>
    <w:rsid w:val="008F059F"/>
    <w:rsid w:val="0090327A"/>
    <w:rsid w:val="009215DA"/>
    <w:rsid w:val="009255EA"/>
    <w:rsid w:val="00930690"/>
    <w:rsid w:val="00933A29"/>
    <w:rsid w:val="009511AA"/>
    <w:rsid w:val="00951B8F"/>
    <w:rsid w:val="0095215E"/>
    <w:rsid w:val="0095381A"/>
    <w:rsid w:val="00957DB4"/>
    <w:rsid w:val="00975847"/>
    <w:rsid w:val="00975CD4"/>
    <w:rsid w:val="009769C9"/>
    <w:rsid w:val="00990034"/>
    <w:rsid w:val="009B026D"/>
    <w:rsid w:val="009B1007"/>
    <w:rsid w:val="009B55F4"/>
    <w:rsid w:val="009C6D13"/>
    <w:rsid w:val="009E1443"/>
    <w:rsid w:val="009E6EE4"/>
    <w:rsid w:val="009F04DC"/>
    <w:rsid w:val="009F1A9D"/>
    <w:rsid w:val="00A114B2"/>
    <w:rsid w:val="00A16712"/>
    <w:rsid w:val="00A22C7F"/>
    <w:rsid w:val="00A2648F"/>
    <w:rsid w:val="00A27FA7"/>
    <w:rsid w:val="00A50494"/>
    <w:rsid w:val="00A50C7D"/>
    <w:rsid w:val="00A73284"/>
    <w:rsid w:val="00A7446C"/>
    <w:rsid w:val="00A805C6"/>
    <w:rsid w:val="00A832C5"/>
    <w:rsid w:val="00A83E60"/>
    <w:rsid w:val="00A85029"/>
    <w:rsid w:val="00A86E27"/>
    <w:rsid w:val="00A906A6"/>
    <w:rsid w:val="00A9459A"/>
    <w:rsid w:val="00A95793"/>
    <w:rsid w:val="00AA2F57"/>
    <w:rsid w:val="00AA430B"/>
    <w:rsid w:val="00AB2D23"/>
    <w:rsid w:val="00AB65D3"/>
    <w:rsid w:val="00AC1955"/>
    <w:rsid w:val="00AD0FD3"/>
    <w:rsid w:val="00AD269A"/>
    <w:rsid w:val="00AD70BE"/>
    <w:rsid w:val="00AE6C7B"/>
    <w:rsid w:val="00AE728E"/>
    <w:rsid w:val="00B064AC"/>
    <w:rsid w:val="00B0734B"/>
    <w:rsid w:val="00B11CAC"/>
    <w:rsid w:val="00B1532E"/>
    <w:rsid w:val="00B1689A"/>
    <w:rsid w:val="00B201DD"/>
    <w:rsid w:val="00B22226"/>
    <w:rsid w:val="00B2317C"/>
    <w:rsid w:val="00B373ED"/>
    <w:rsid w:val="00B3799F"/>
    <w:rsid w:val="00B444E9"/>
    <w:rsid w:val="00B4657E"/>
    <w:rsid w:val="00B4751E"/>
    <w:rsid w:val="00B5005F"/>
    <w:rsid w:val="00B627A4"/>
    <w:rsid w:val="00B62C28"/>
    <w:rsid w:val="00B663E5"/>
    <w:rsid w:val="00B667C0"/>
    <w:rsid w:val="00B73130"/>
    <w:rsid w:val="00B75740"/>
    <w:rsid w:val="00B9276A"/>
    <w:rsid w:val="00BA0EDF"/>
    <w:rsid w:val="00BA732E"/>
    <w:rsid w:val="00BB5BA5"/>
    <w:rsid w:val="00BB6B42"/>
    <w:rsid w:val="00BC293B"/>
    <w:rsid w:val="00BC4C11"/>
    <w:rsid w:val="00BD0428"/>
    <w:rsid w:val="00BE375D"/>
    <w:rsid w:val="00BF0141"/>
    <w:rsid w:val="00BF4503"/>
    <w:rsid w:val="00BF57C3"/>
    <w:rsid w:val="00BF5F64"/>
    <w:rsid w:val="00BF6A09"/>
    <w:rsid w:val="00C13F47"/>
    <w:rsid w:val="00C16E60"/>
    <w:rsid w:val="00C20545"/>
    <w:rsid w:val="00C34243"/>
    <w:rsid w:val="00C451D8"/>
    <w:rsid w:val="00C47E64"/>
    <w:rsid w:val="00C5660B"/>
    <w:rsid w:val="00C66A60"/>
    <w:rsid w:val="00C67E9E"/>
    <w:rsid w:val="00C82286"/>
    <w:rsid w:val="00C83362"/>
    <w:rsid w:val="00C83980"/>
    <w:rsid w:val="00C85B67"/>
    <w:rsid w:val="00C85E02"/>
    <w:rsid w:val="00C87894"/>
    <w:rsid w:val="00C909D0"/>
    <w:rsid w:val="00C949E4"/>
    <w:rsid w:val="00CA52EC"/>
    <w:rsid w:val="00CA5D6B"/>
    <w:rsid w:val="00CA6E52"/>
    <w:rsid w:val="00CB1EE7"/>
    <w:rsid w:val="00CB31CD"/>
    <w:rsid w:val="00CB477B"/>
    <w:rsid w:val="00CC4E05"/>
    <w:rsid w:val="00CC53FC"/>
    <w:rsid w:val="00CD3542"/>
    <w:rsid w:val="00CD572B"/>
    <w:rsid w:val="00CE35C9"/>
    <w:rsid w:val="00CE3D8A"/>
    <w:rsid w:val="00D04DF8"/>
    <w:rsid w:val="00D305B4"/>
    <w:rsid w:val="00D36574"/>
    <w:rsid w:val="00D449AA"/>
    <w:rsid w:val="00D4560B"/>
    <w:rsid w:val="00D50D46"/>
    <w:rsid w:val="00D64BF4"/>
    <w:rsid w:val="00D67DD1"/>
    <w:rsid w:val="00D825B2"/>
    <w:rsid w:val="00D84049"/>
    <w:rsid w:val="00DA3292"/>
    <w:rsid w:val="00DB1C83"/>
    <w:rsid w:val="00DC0D48"/>
    <w:rsid w:val="00DC7848"/>
    <w:rsid w:val="00DD0BFE"/>
    <w:rsid w:val="00DD332C"/>
    <w:rsid w:val="00DD3BD8"/>
    <w:rsid w:val="00DE0042"/>
    <w:rsid w:val="00DE2864"/>
    <w:rsid w:val="00DE319D"/>
    <w:rsid w:val="00DE6D82"/>
    <w:rsid w:val="00DF45DB"/>
    <w:rsid w:val="00E04933"/>
    <w:rsid w:val="00E10BFD"/>
    <w:rsid w:val="00E16911"/>
    <w:rsid w:val="00E1793F"/>
    <w:rsid w:val="00E22B36"/>
    <w:rsid w:val="00E31D62"/>
    <w:rsid w:val="00E3264C"/>
    <w:rsid w:val="00E41F5A"/>
    <w:rsid w:val="00E46B8F"/>
    <w:rsid w:val="00E51500"/>
    <w:rsid w:val="00E53ECA"/>
    <w:rsid w:val="00E546C7"/>
    <w:rsid w:val="00E5501B"/>
    <w:rsid w:val="00E63CC6"/>
    <w:rsid w:val="00E808CE"/>
    <w:rsid w:val="00E9169D"/>
    <w:rsid w:val="00E954DC"/>
    <w:rsid w:val="00EA00BB"/>
    <w:rsid w:val="00EB579A"/>
    <w:rsid w:val="00EC7A80"/>
    <w:rsid w:val="00ED238F"/>
    <w:rsid w:val="00EE2DD7"/>
    <w:rsid w:val="00EE4F9B"/>
    <w:rsid w:val="00EE621B"/>
    <w:rsid w:val="00EE6B41"/>
    <w:rsid w:val="00EE71FC"/>
    <w:rsid w:val="00EE7800"/>
    <w:rsid w:val="00F033A1"/>
    <w:rsid w:val="00F03A5D"/>
    <w:rsid w:val="00F146D0"/>
    <w:rsid w:val="00F22F80"/>
    <w:rsid w:val="00F23C5C"/>
    <w:rsid w:val="00F308B1"/>
    <w:rsid w:val="00F567A2"/>
    <w:rsid w:val="00F616EA"/>
    <w:rsid w:val="00F63054"/>
    <w:rsid w:val="00F6512A"/>
    <w:rsid w:val="00F7412A"/>
    <w:rsid w:val="00F850E0"/>
    <w:rsid w:val="00F873E1"/>
    <w:rsid w:val="00F921C1"/>
    <w:rsid w:val="00F9581D"/>
    <w:rsid w:val="00F97F5F"/>
    <w:rsid w:val="00FA3B08"/>
    <w:rsid w:val="00FB5D17"/>
    <w:rsid w:val="00FB67B6"/>
    <w:rsid w:val="00FC519D"/>
    <w:rsid w:val="00FC51E4"/>
    <w:rsid w:val="00FC6390"/>
    <w:rsid w:val="00FD37DF"/>
    <w:rsid w:val="00FE1662"/>
    <w:rsid w:val="00FE1CE9"/>
    <w:rsid w:val="00FE727F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955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a4">
    <w:name w:val="כותרת טקסט תו"/>
    <w:link w:val="a3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a6">
    <w:name w:val="כותרת משנה תו"/>
    <w:link w:val="a5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10">
    <w:name w:val="כותרת 1 תו"/>
    <w:link w:val="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20">
    <w:name w:val="כותרת 2 תו"/>
    <w:link w:val="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link w:val="a7"/>
    <w:uiPriority w:val="99"/>
    <w:rsid w:val="00B75740"/>
    <w:rPr>
      <w:rFonts w:cs="Tahoma"/>
    </w:rPr>
  </w:style>
  <w:style w:type="paragraph" w:styleId="a9">
    <w:name w:val="footer"/>
    <w:basedOn w:val="a"/>
    <w:link w:val="aa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link w:val="a9"/>
    <w:uiPriority w:val="99"/>
    <w:rsid w:val="00B75740"/>
    <w:rPr>
      <w:rFonts w:cs="Tahoma"/>
    </w:rPr>
  </w:style>
  <w:style w:type="table" w:styleId="ab">
    <w:name w:val="Table Grid"/>
    <w:basedOn w:val="a1"/>
    <w:uiPriority w:val="3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טקסט בלונים תו"/>
    <w:link w:val="ac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ae">
    <w:name w:val="List Paragraph"/>
    <w:basedOn w:val="a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-2">
    <w:name w:val="Light Grid Accent 2"/>
    <w:basedOn w:val="a1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af">
    <w:name w:val="Subtle Emphasis"/>
    <w:uiPriority w:val="19"/>
    <w:qFormat/>
    <w:rsid w:val="0090327A"/>
    <w:rPr>
      <w:i/>
      <w:iCs/>
      <w:color w:val="808080"/>
    </w:rPr>
  </w:style>
  <w:style w:type="paragraph" w:styleId="af0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30">
    <w:name w:val="כותרת 3 תו"/>
    <w:link w:val="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af1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A6118"/>
    <w:rPr>
      <w:sz w:val="20"/>
      <w:szCs w:val="20"/>
    </w:rPr>
  </w:style>
  <w:style w:type="character" w:customStyle="1" w:styleId="af3">
    <w:name w:val="טקסט הערה תו"/>
    <w:link w:val="af2"/>
    <w:uiPriority w:val="99"/>
    <w:semiHidden/>
    <w:rsid w:val="005A6118"/>
    <w:rPr>
      <w:rFonts w:cs="Tahoma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A6118"/>
    <w:rPr>
      <w:b/>
      <w:bCs/>
    </w:rPr>
  </w:style>
  <w:style w:type="character" w:customStyle="1" w:styleId="af5">
    <w:name w:val="נושא הערה תו"/>
    <w:link w:val="af4"/>
    <w:uiPriority w:val="99"/>
    <w:semiHidden/>
    <w:rsid w:val="005A6118"/>
    <w:rPr>
      <w:rFonts w:cs="Tahoma"/>
      <w:b/>
      <w:bCs/>
    </w:rPr>
  </w:style>
  <w:style w:type="character" w:styleId="af6">
    <w:name w:val="Placeholder Text"/>
    <w:basedOn w:val="a0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af7">
    <w:name w:val="Unresolved Mention"/>
    <w:basedOn w:val="a0"/>
    <w:uiPriority w:val="99"/>
    <w:semiHidden/>
    <w:unhideWhenUsed/>
    <w:rsid w:val="0012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stomkitgymequipmen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A9081-1D9B-4A02-BF55-308939AD9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1</TotalTime>
  <Pages>3</Pages>
  <Words>1894</Words>
  <Characters>9471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11343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Noam Nelke</dc:creator>
  <cp:lastModifiedBy>saher sharif</cp:lastModifiedBy>
  <cp:revision>2</cp:revision>
  <dcterms:created xsi:type="dcterms:W3CDTF">2023-06-11T16:31:00Z</dcterms:created>
  <dcterms:modified xsi:type="dcterms:W3CDTF">2023-06-11T16:31:00Z</dcterms:modified>
</cp:coreProperties>
</file>